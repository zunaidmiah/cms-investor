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03A" w:rsidRPr="007D331B" w:rsidRDefault="00D100D5" w:rsidP="00D100D5">
      <w:pPr>
        <w:pStyle w:val="Email"/>
        <w:jc w:val="left"/>
        <w:rPr>
          <w:color w:val="3A4B5B" w:themeColor="accent1" w:themeShade="80"/>
        </w:rPr>
      </w:pPr>
      <w:r w:rsidRPr="00D100D5">
        <w:rPr>
          <w:noProof/>
          <w:color w:val="3A4B5B" w:themeColor="accent1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63BD6C" wp14:editId="0366C45C">
                <wp:simplePos x="0" y="0"/>
                <wp:positionH relativeFrom="margin">
                  <wp:posOffset>1924050</wp:posOffset>
                </wp:positionH>
                <wp:positionV relativeFrom="page">
                  <wp:posOffset>771525</wp:posOffset>
                </wp:positionV>
                <wp:extent cx="4505325" cy="13049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4CD" w:rsidRDefault="003264CD" w:rsidP="0027262C">
                            <w:pPr>
                              <w:pStyle w:val="ContactInfo"/>
                              <w:ind w:firstLine="720"/>
                              <w:rPr>
                                <w:color w:val="au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</w:rPr>
                              <w:t xml:space="preserve">LOT 3379 JALAN TEMBUSU </w:t>
                            </w:r>
                          </w:p>
                          <w:p w:rsidR="003264CD" w:rsidRDefault="003264CD" w:rsidP="0027262C">
                            <w:pPr>
                              <w:pStyle w:val="ContactInfo"/>
                              <w:ind w:firstLine="720"/>
                              <w:rPr>
                                <w:color w:val="au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</w:rPr>
                              <w:t>KAMPUNG MELAYU SUBANG</w:t>
                            </w:r>
                          </w:p>
                          <w:p w:rsidR="003264CD" w:rsidRDefault="003264CD" w:rsidP="0027262C">
                            <w:pPr>
                              <w:pStyle w:val="ContactInfo"/>
                              <w:ind w:firstLine="720"/>
                              <w:rPr>
                                <w:color w:val="au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auto"/>
                                <w:sz w:val="26"/>
                                <w:szCs w:val="26"/>
                              </w:rPr>
                              <w:t>40150,SHAH ALAM SE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auto"/>
                                <w:sz w:val="26"/>
                                <w:szCs w:val="26"/>
                              </w:rPr>
                              <w:t>LANGOR DARUL EHSAN</w:t>
                            </w:r>
                          </w:p>
                          <w:p w:rsidR="00461F6E" w:rsidRDefault="00461F6E" w:rsidP="00B30CB7">
                            <w:pPr>
                              <w:ind w:left="2880"/>
                              <w:jc w:val="right"/>
                              <w:rPr>
                                <w:color w:val="3A4B5B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3A4B5B" w:themeColor="accent1" w:themeShade="80"/>
                                <w:sz w:val="26"/>
                                <w:szCs w:val="26"/>
                              </w:rPr>
                              <w:t>+60 1126374678</w:t>
                            </w:r>
                          </w:p>
                          <w:p w:rsidR="00942799" w:rsidRDefault="00461F6E" w:rsidP="00B30CB7">
                            <w:pPr>
                              <w:ind w:left="2880"/>
                              <w:jc w:val="right"/>
                              <w:rPr>
                                <w:color w:val="A2AEB1" w:themeColor="accent5" w:themeTint="9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3A4B5B" w:themeColor="accent1" w:themeShade="80"/>
                                <w:sz w:val="26"/>
                                <w:szCs w:val="26"/>
                              </w:rPr>
                              <w:t>nazirahanuar258@yahoo.com</w:t>
                            </w:r>
                            <w:r w:rsidR="0027262C" w:rsidRPr="0027262C">
                              <w:rPr>
                                <w:color w:val="3A4B5B" w:themeColor="accent1" w:themeShade="80"/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  <w:p w:rsidR="00000000" w:rsidRDefault="00C63CA9" w:rsidP="00461F6E">
                            <w:pPr>
                              <w:ind w:left="288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3BD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5pt;margin-top:60.75pt;width:354.75pt;height:10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" strokecolor="white [3212]">
                <v:textbox>
                  <w:txbxContent>
                    <w:p w:rsidR="003264CD" w:rsidRDefault="003264CD" w:rsidP="0027262C">
                      <w:pPr>
                        <w:pStyle w:val="ContactInfo"/>
                        <w:ind w:firstLine="720"/>
                        <w:rPr>
                          <w:color w:val="auto"/>
                          <w:sz w:val="26"/>
                          <w:szCs w:val="26"/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</w:rPr>
                        <w:t xml:space="preserve">LOT 3379 JALAN TEMBUSU </w:t>
                      </w:r>
                    </w:p>
                    <w:p w:rsidR="003264CD" w:rsidRDefault="003264CD" w:rsidP="0027262C">
                      <w:pPr>
                        <w:pStyle w:val="ContactInfo"/>
                        <w:ind w:firstLine="720"/>
                        <w:rPr>
                          <w:color w:val="auto"/>
                          <w:sz w:val="26"/>
                          <w:szCs w:val="26"/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</w:rPr>
                        <w:t>KAMPUNG MELAYU SUBANG</w:t>
                      </w:r>
                    </w:p>
                    <w:p w:rsidR="003264CD" w:rsidRDefault="003264CD" w:rsidP="0027262C">
                      <w:pPr>
                        <w:pStyle w:val="ContactInfo"/>
                        <w:ind w:firstLine="720"/>
                        <w:rPr>
                          <w:color w:val="auto"/>
                          <w:sz w:val="26"/>
                          <w:szCs w:val="26"/>
                        </w:rPr>
                      </w:pPr>
                      <w:r>
                        <w:rPr>
                          <w:color w:val="auto"/>
                          <w:sz w:val="26"/>
                          <w:szCs w:val="26"/>
                        </w:rPr>
                        <w:t>40150,SHAH ALAM SE</w:t>
                      </w:r>
                      <w:bookmarkStart w:id="1" w:name="_GoBack"/>
                      <w:bookmarkEnd w:id="1"/>
                      <w:r>
                        <w:rPr>
                          <w:color w:val="auto"/>
                          <w:sz w:val="26"/>
                          <w:szCs w:val="26"/>
                        </w:rPr>
                        <w:t>LANGOR DARUL EHSAN</w:t>
                      </w:r>
                    </w:p>
                    <w:p w:rsidR="00461F6E" w:rsidRDefault="00461F6E" w:rsidP="00B30CB7">
                      <w:pPr>
                        <w:ind w:left="2880"/>
                        <w:jc w:val="right"/>
                        <w:rPr>
                          <w:color w:val="3A4B5B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color w:val="3A4B5B" w:themeColor="accent1" w:themeShade="80"/>
                          <w:sz w:val="26"/>
                          <w:szCs w:val="26"/>
                        </w:rPr>
                        <w:t>+60 1126374678</w:t>
                      </w:r>
                    </w:p>
                    <w:p w:rsidR="00942799" w:rsidRDefault="00461F6E" w:rsidP="00B30CB7">
                      <w:pPr>
                        <w:ind w:left="2880"/>
                        <w:jc w:val="right"/>
                        <w:rPr>
                          <w:color w:val="A2AEB1" w:themeColor="accent5" w:themeTint="99"/>
                          <w:sz w:val="26"/>
                          <w:szCs w:val="26"/>
                        </w:rPr>
                      </w:pPr>
                      <w:r>
                        <w:rPr>
                          <w:color w:val="3A4B5B" w:themeColor="accent1" w:themeShade="80"/>
                          <w:sz w:val="26"/>
                          <w:szCs w:val="26"/>
                        </w:rPr>
                        <w:t>nazirahanuar258@yahoo.com</w:t>
                      </w:r>
                      <w:r w:rsidR="0027262C" w:rsidRPr="0027262C">
                        <w:rPr>
                          <w:color w:val="3A4B5B" w:themeColor="accent1" w:themeShade="80"/>
                          <w:sz w:val="26"/>
                          <w:szCs w:val="26"/>
                        </w:rPr>
                        <w:t xml:space="preserve">    </w:t>
                      </w:r>
                    </w:p>
                    <w:p w:rsidR="00000000" w:rsidRDefault="00C63CA9" w:rsidP="00461F6E">
                      <w:pPr>
                        <w:ind w:left="2880"/>
                        <w:jc w:val="right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264CD">
        <w:rPr>
          <w:noProof/>
          <w:color w:val="3A4B5B" w:themeColor="accent1" w:themeShade="80"/>
          <w:lang w:eastAsia="en-US"/>
        </w:rPr>
        <w:drawing>
          <wp:inline distT="0" distB="0" distL="0" distR="0" wp14:anchorId="50350A23">
            <wp:extent cx="1219200" cy="16943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193" cy="1699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0F9F" w:rsidRPr="00520F9F" w:rsidRDefault="00942799" w:rsidP="00520F9F">
      <w:pPr>
        <w:pStyle w:val="Name"/>
        <w:rPr>
          <w:lang w:val="en-MY"/>
        </w:rPr>
      </w:pPr>
      <w:r>
        <w:rPr>
          <w:lang w:val="en-MY"/>
        </w:rPr>
        <w:t>fatin nazu</w:t>
      </w:r>
      <w:r w:rsidR="003264CD">
        <w:rPr>
          <w:lang w:val="en-MY"/>
        </w:rPr>
        <w:t>rah binti anuar (960123</w:t>
      </w:r>
      <w:r w:rsidR="00B30CB7">
        <w:rPr>
          <w:lang w:val="en-MY"/>
        </w:rPr>
        <w:t>-10</w:t>
      </w:r>
      <w:r w:rsidR="002A6D01">
        <w:rPr>
          <w:lang w:val="en-MY"/>
        </w:rPr>
        <w:t>-</w:t>
      </w:r>
      <w:r>
        <w:rPr>
          <w:lang w:val="en-MY"/>
        </w:rPr>
        <w:t>6146</w:t>
      </w:r>
      <w:r w:rsidR="00520F9F">
        <w:rPr>
          <w:lang w:val="en-MY"/>
        </w:rPr>
        <w:t>)</w:t>
      </w:r>
    </w:p>
    <w:tbl>
      <w:tblPr>
        <w:tblStyle w:val="ResumeTable"/>
        <w:tblW w:w="4937" w:type="pct"/>
        <w:tblBorders>
          <w:insideH w:val="single" w:sz="4" w:space="0" w:color="auto"/>
        </w:tblBorders>
        <w:tblLook w:val="04A0" w:firstRow="1" w:lastRow="0" w:firstColumn="1" w:lastColumn="0" w:noHBand="0" w:noVBand="1"/>
        <w:tblCaption w:val="Resume layout table"/>
      </w:tblPr>
      <w:tblGrid>
        <w:gridCol w:w="2932"/>
        <w:gridCol w:w="7021"/>
      </w:tblGrid>
      <w:tr w:rsidR="0035303A" w:rsidRPr="00066665" w:rsidTr="003264CD">
        <w:trPr>
          <w:trHeight w:val="5373"/>
        </w:trPr>
        <w:tc>
          <w:tcPr>
            <w:tcW w:w="2932" w:type="dxa"/>
            <w:tcMar>
              <w:right w:w="475" w:type="dxa"/>
            </w:tcMar>
          </w:tcPr>
          <w:p w:rsidR="005E0D72" w:rsidRDefault="005E0D72" w:rsidP="008608E6">
            <w:pPr>
              <w:pStyle w:val="Heading1"/>
              <w:jc w:val="left"/>
              <w:outlineLvl w:val="0"/>
              <w:rPr>
                <w:color w:val="3A4B5B" w:themeColor="accent1" w:themeShade="80"/>
                <w:sz w:val="22"/>
                <w:szCs w:val="22"/>
              </w:rPr>
            </w:pPr>
          </w:p>
          <w:p w:rsidR="0035303A" w:rsidRPr="00970EA0" w:rsidRDefault="006B336A" w:rsidP="008608E6">
            <w:pPr>
              <w:pStyle w:val="Heading1"/>
              <w:jc w:val="left"/>
              <w:outlineLvl w:val="0"/>
              <w:rPr>
                <w:b/>
                <w:color w:val="3A4B5B" w:themeColor="accent1" w:themeShade="80"/>
                <w:sz w:val="22"/>
                <w:szCs w:val="22"/>
              </w:rPr>
            </w:pPr>
            <w:r w:rsidRPr="00970EA0">
              <w:rPr>
                <w:b/>
                <w:color w:val="3A4B5B" w:themeColor="accent1" w:themeShade="80"/>
                <w:sz w:val="22"/>
                <w:szCs w:val="22"/>
              </w:rPr>
              <w:t>educational background</w:t>
            </w:r>
          </w:p>
          <w:p w:rsidR="006B336A" w:rsidRDefault="006B336A" w:rsidP="008608E6">
            <w:pPr>
              <w:pStyle w:val="Heading1"/>
              <w:jc w:val="left"/>
              <w:outlineLvl w:val="0"/>
              <w:rPr>
                <w:color w:val="auto"/>
                <w:sz w:val="22"/>
                <w:szCs w:val="22"/>
              </w:rPr>
            </w:pPr>
          </w:p>
          <w:p w:rsidR="006B336A" w:rsidRDefault="006B336A" w:rsidP="008608E6">
            <w:pPr>
              <w:pStyle w:val="Heading1"/>
              <w:jc w:val="left"/>
              <w:outlineLvl w:val="0"/>
              <w:rPr>
                <w:color w:val="auto"/>
                <w:sz w:val="22"/>
                <w:szCs w:val="22"/>
              </w:rPr>
            </w:pPr>
          </w:p>
          <w:p w:rsidR="006B336A" w:rsidRDefault="006B336A" w:rsidP="008608E6">
            <w:pPr>
              <w:pStyle w:val="Heading1"/>
              <w:jc w:val="left"/>
              <w:outlineLvl w:val="0"/>
              <w:rPr>
                <w:color w:val="auto"/>
                <w:sz w:val="22"/>
                <w:szCs w:val="22"/>
              </w:rPr>
            </w:pPr>
          </w:p>
          <w:p w:rsidR="006B336A" w:rsidRDefault="006B336A" w:rsidP="008608E6">
            <w:pPr>
              <w:pStyle w:val="Heading1"/>
              <w:jc w:val="left"/>
              <w:outlineLvl w:val="0"/>
              <w:rPr>
                <w:color w:val="auto"/>
                <w:sz w:val="22"/>
                <w:szCs w:val="22"/>
              </w:rPr>
            </w:pPr>
          </w:p>
          <w:p w:rsidR="006B336A" w:rsidRPr="00066665" w:rsidRDefault="006B336A" w:rsidP="008608E6">
            <w:pPr>
              <w:pStyle w:val="Heading1"/>
              <w:jc w:val="left"/>
              <w:outlineLv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7021" w:type="dxa"/>
          </w:tcPr>
          <w:p w:rsidR="005E0D72" w:rsidRPr="005E0D72" w:rsidRDefault="005E0D72" w:rsidP="005E0D72">
            <w:pPr>
              <w:pStyle w:val="ResumeText"/>
              <w:spacing w:after="0" w:line="240" w:lineRule="auto"/>
              <w:ind w:left="720"/>
              <w:rPr>
                <w:color w:val="auto"/>
                <w:sz w:val="22"/>
                <w:szCs w:val="22"/>
              </w:rPr>
            </w:pPr>
          </w:p>
          <w:p w:rsidR="009347E0" w:rsidRPr="00B30CB7" w:rsidRDefault="00E81306" w:rsidP="00B30CB7">
            <w:pPr>
              <w:pStyle w:val="ResumeText"/>
              <w:numPr>
                <w:ilvl w:val="0"/>
                <w:numId w:val="7"/>
              </w:num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Politeknik Sultan Salahuddin Abdul Aziz Shah,Shah  Alam</w:t>
            </w:r>
          </w:p>
          <w:p w:rsidR="00B30CB7" w:rsidRPr="00E34415" w:rsidRDefault="00E81306" w:rsidP="003264CD">
            <w:pPr>
              <w:pStyle w:val="NoSpacing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DIPLOMA ELECTRONIC ENG</w:t>
            </w:r>
            <w:r w:rsidR="005009B7">
              <w:rPr>
                <w:b/>
                <w:sz w:val="22"/>
                <w:szCs w:val="22"/>
              </w:rPr>
              <w:t>INEERING (COMMUNICATION)</w:t>
            </w:r>
          </w:p>
          <w:p w:rsidR="00AC57B3" w:rsidRDefault="00942799" w:rsidP="00B30CB7">
            <w:pPr>
              <w:pStyle w:val="ResumeText"/>
              <w:spacing w:after="0" w:line="240" w:lineRule="auto"/>
              <w:ind w:left="7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Current</w:t>
            </w:r>
            <w:r w:rsidR="0068138F">
              <w:rPr>
                <w:color w:val="auto"/>
                <w:sz w:val="22"/>
                <w:szCs w:val="22"/>
              </w:rPr>
              <w:t xml:space="preserve"> CGPA</w:t>
            </w:r>
            <w:r w:rsidR="005009B7">
              <w:rPr>
                <w:color w:val="auto"/>
                <w:sz w:val="22"/>
                <w:szCs w:val="22"/>
              </w:rPr>
              <w:t>: 3.42</w:t>
            </w:r>
            <w:r w:rsidR="000D7881">
              <w:rPr>
                <w:color w:val="auto"/>
                <w:sz w:val="22"/>
                <w:szCs w:val="22"/>
              </w:rPr>
              <w:t xml:space="preserve"> GPA</w:t>
            </w:r>
            <w:r w:rsidR="005009B7">
              <w:rPr>
                <w:color w:val="auto"/>
                <w:sz w:val="22"/>
                <w:szCs w:val="22"/>
              </w:rPr>
              <w:t>: 3.24</w:t>
            </w:r>
          </w:p>
          <w:p w:rsidR="00AC57B3" w:rsidRPr="00B30CB7" w:rsidRDefault="003264CD" w:rsidP="00B30CB7">
            <w:pPr>
              <w:pStyle w:val="ResumeText"/>
              <w:spacing w:after="0" w:line="240" w:lineRule="auto"/>
              <w:ind w:left="7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</w:t>
            </w:r>
            <w:r w:rsidR="0068138F">
              <w:rPr>
                <w:color w:val="auto"/>
                <w:sz w:val="22"/>
                <w:szCs w:val="22"/>
              </w:rPr>
              <w:t>Expected to graduate on August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68138F">
              <w:rPr>
                <w:color w:val="auto"/>
                <w:sz w:val="22"/>
                <w:szCs w:val="22"/>
              </w:rPr>
              <w:t>2018</w:t>
            </w:r>
            <w:r w:rsidR="00AC57B3">
              <w:rPr>
                <w:color w:val="auto"/>
                <w:sz w:val="22"/>
                <w:szCs w:val="22"/>
              </w:rPr>
              <w:t>)</w:t>
            </w:r>
          </w:p>
          <w:p w:rsidR="00520F9F" w:rsidRPr="00066665" w:rsidRDefault="00520F9F" w:rsidP="00520F9F">
            <w:pPr>
              <w:pStyle w:val="ResumeText"/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B30CB7" w:rsidRPr="00066665" w:rsidRDefault="00E81306" w:rsidP="00B30CB7">
            <w:pPr>
              <w:pStyle w:val="ResumeText"/>
              <w:numPr>
                <w:ilvl w:val="0"/>
                <w:numId w:val="6"/>
              </w:numPr>
              <w:spacing w:after="0" w:line="240" w:lineRule="auto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Sekolah Agama Menengah Tinggi Tengku Ampuan Jemaah(SAMTTAJ)</w:t>
            </w:r>
          </w:p>
          <w:p w:rsidR="00B30CB7" w:rsidRPr="00066665" w:rsidRDefault="00B30CB7" w:rsidP="0068138F">
            <w:pPr>
              <w:pStyle w:val="ResumeText"/>
              <w:spacing w:after="0" w:line="240" w:lineRule="auto"/>
              <w:ind w:left="7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(2012 – 2013</w:t>
            </w:r>
            <w:r w:rsidRPr="00066665">
              <w:rPr>
                <w:color w:val="auto"/>
                <w:sz w:val="22"/>
                <w:szCs w:val="22"/>
              </w:rPr>
              <w:t>)</w:t>
            </w:r>
          </w:p>
          <w:p w:rsidR="00B30CB7" w:rsidRDefault="00E81306" w:rsidP="00B30CB7">
            <w:pPr>
              <w:pStyle w:val="ResumeText"/>
              <w:spacing w:after="0" w:line="240" w:lineRule="auto"/>
              <w:ind w:left="7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SPM Result: 4A</w:t>
            </w:r>
            <w:r w:rsidR="003264CD">
              <w:rPr>
                <w:color w:val="auto"/>
                <w:sz w:val="22"/>
                <w:szCs w:val="22"/>
              </w:rPr>
              <w:t>(s), 1</w:t>
            </w:r>
            <w:r w:rsidR="007E2F99">
              <w:rPr>
                <w:color w:val="auto"/>
                <w:sz w:val="22"/>
                <w:szCs w:val="22"/>
              </w:rPr>
              <w:t>B+(s),</w:t>
            </w:r>
            <w:r>
              <w:rPr>
                <w:color w:val="auto"/>
                <w:sz w:val="22"/>
                <w:szCs w:val="22"/>
              </w:rPr>
              <w:t>2C(s),3</w:t>
            </w:r>
            <w:r w:rsidR="00B30CB7">
              <w:rPr>
                <w:color w:val="auto"/>
                <w:sz w:val="22"/>
                <w:szCs w:val="22"/>
              </w:rPr>
              <w:t>C</w:t>
            </w:r>
            <w:r w:rsidR="007E2F99">
              <w:rPr>
                <w:color w:val="auto"/>
                <w:sz w:val="22"/>
                <w:szCs w:val="22"/>
              </w:rPr>
              <w:t>+</w:t>
            </w:r>
            <w:r w:rsidR="003264CD">
              <w:rPr>
                <w:color w:val="auto"/>
                <w:sz w:val="22"/>
                <w:szCs w:val="22"/>
              </w:rPr>
              <w:t xml:space="preserve"> (s)</w:t>
            </w:r>
            <w:r w:rsidR="00B30CB7">
              <w:rPr>
                <w:color w:val="auto"/>
                <w:sz w:val="22"/>
                <w:szCs w:val="22"/>
              </w:rPr>
              <w:t xml:space="preserve">, </w:t>
            </w:r>
            <w:r w:rsidR="0068138F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D(s)</w:t>
            </w:r>
          </w:p>
          <w:p w:rsidR="008608E6" w:rsidRPr="00B30CB7" w:rsidRDefault="008608E6" w:rsidP="00B30CB7">
            <w:pPr>
              <w:pStyle w:val="ResumeText"/>
              <w:spacing w:after="0" w:line="240" w:lineRule="auto"/>
              <w:ind w:left="720"/>
              <w:rPr>
                <w:b/>
                <w:color w:val="auto"/>
                <w:sz w:val="22"/>
                <w:szCs w:val="22"/>
              </w:rPr>
            </w:pPr>
          </w:p>
          <w:p w:rsidR="00E81306" w:rsidRPr="00E81306" w:rsidRDefault="003264CD" w:rsidP="00E81306">
            <w:pPr>
              <w:rPr>
                <w:rFonts w:ascii="Times New Roman" w:eastAsia="Calibri" w:hAnsi="Times New Roman" w:cs="Times New Roman"/>
                <w:b/>
                <w:i/>
                <w:lang w:val="en-GB" w:eastAsia="en-US"/>
              </w:rPr>
            </w:pPr>
            <w:r>
              <w:rPr>
                <w:color w:val="auto"/>
                <w:sz w:val="22"/>
                <w:szCs w:val="22"/>
              </w:rPr>
              <w:t xml:space="preserve">               </w:t>
            </w:r>
            <w:r w:rsidR="00B30CB7">
              <w:rPr>
                <w:color w:val="auto"/>
                <w:sz w:val="22"/>
                <w:szCs w:val="22"/>
              </w:rPr>
              <w:t>(2009 – 2011</w:t>
            </w:r>
            <w:r w:rsidR="00E81306">
              <w:rPr>
                <w:color w:val="auto"/>
                <w:sz w:val="22"/>
                <w:szCs w:val="22"/>
              </w:rPr>
              <w:t>)</w:t>
            </w:r>
          </w:p>
          <w:p w:rsidR="008608E6" w:rsidRPr="00066665" w:rsidRDefault="008608E6" w:rsidP="003264CD">
            <w:pPr>
              <w:pStyle w:val="ResumeText"/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4E58CE" w:rsidRDefault="00B30CB7" w:rsidP="005C457F">
            <w:pPr>
              <w:pStyle w:val="ResumeText"/>
              <w:spacing w:after="0" w:line="240" w:lineRule="auto"/>
              <w:ind w:left="7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PMR</w:t>
            </w:r>
            <w:r w:rsidR="004E58CE">
              <w:rPr>
                <w:color w:val="auto"/>
                <w:sz w:val="22"/>
                <w:szCs w:val="22"/>
              </w:rPr>
              <w:t xml:space="preserve"> Result:</w:t>
            </w:r>
            <w:r w:rsidR="00E81306">
              <w:rPr>
                <w:color w:val="auto"/>
                <w:sz w:val="22"/>
                <w:szCs w:val="22"/>
              </w:rPr>
              <w:t xml:space="preserve"> 8</w:t>
            </w:r>
            <w:r>
              <w:rPr>
                <w:color w:val="auto"/>
                <w:sz w:val="22"/>
                <w:szCs w:val="22"/>
              </w:rPr>
              <w:t>A(s)</w:t>
            </w:r>
            <w:r w:rsidR="00E81306">
              <w:rPr>
                <w:color w:val="auto"/>
                <w:sz w:val="22"/>
                <w:szCs w:val="22"/>
              </w:rPr>
              <w:t>, 1B(s)</w:t>
            </w:r>
          </w:p>
          <w:p w:rsidR="00E81306" w:rsidRPr="00066665" w:rsidRDefault="00E81306" w:rsidP="005C457F">
            <w:pPr>
              <w:pStyle w:val="ResumeText"/>
              <w:spacing w:after="0" w:line="240" w:lineRule="auto"/>
              <w:ind w:left="720"/>
              <w:rPr>
                <w:color w:val="auto"/>
                <w:sz w:val="22"/>
                <w:szCs w:val="22"/>
              </w:rPr>
            </w:pPr>
          </w:p>
        </w:tc>
      </w:tr>
      <w:tr w:rsidR="0035303A" w:rsidRPr="00066665" w:rsidTr="003264CD">
        <w:trPr>
          <w:trHeight w:val="26"/>
        </w:trPr>
        <w:tc>
          <w:tcPr>
            <w:tcW w:w="2932" w:type="dxa"/>
            <w:tcMar>
              <w:right w:w="475" w:type="dxa"/>
            </w:tcMar>
          </w:tcPr>
          <w:p w:rsidR="0035303A" w:rsidRPr="00970EA0" w:rsidRDefault="00F87F18" w:rsidP="008608E6">
            <w:pPr>
              <w:pStyle w:val="Heading1"/>
              <w:jc w:val="left"/>
              <w:outlineLvl w:val="0"/>
              <w:rPr>
                <w:b/>
                <w:sz w:val="22"/>
                <w:szCs w:val="22"/>
              </w:rPr>
            </w:pPr>
            <w:r w:rsidRPr="00970EA0">
              <w:rPr>
                <w:b/>
                <w:color w:val="3A4B5B" w:themeColor="accent1" w:themeShade="80"/>
                <w:sz w:val="22"/>
                <w:szCs w:val="22"/>
              </w:rPr>
              <w:t>LANGUAGES</w:t>
            </w:r>
          </w:p>
        </w:tc>
        <w:tc>
          <w:tcPr>
            <w:tcW w:w="7021" w:type="dxa"/>
          </w:tcPr>
          <w:p w:rsidR="00D41C82" w:rsidRPr="000E6C85" w:rsidRDefault="00D41C82" w:rsidP="000E6C85">
            <w:pPr>
              <w:pStyle w:val="NoSpacing"/>
              <w:spacing w:line="360" w:lineRule="auto"/>
              <w:rPr>
                <w:color w:val="auto"/>
                <w:sz w:val="22"/>
                <w:szCs w:val="22"/>
              </w:rPr>
            </w:pPr>
            <w:r>
              <w:tab/>
            </w:r>
            <w:r w:rsidRPr="000E6C85">
              <w:rPr>
                <w:color w:val="auto"/>
                <w:sz w:val="22"/>
                <w:szCs w:val="22"/>
              </w:rPr>
              <w:tab/>
            </w:r>
            <w:r w:rsidRPr="000E6C85">
              <w:rPr>
                <w:color w:val="auto"/>
                <w:sz w:val="22"/>
                <w:szCs w:val="22"/>
              </w:rPr>
              <w:tab/>
            </w:r>
            <w:r w:rsidRPr="000E6C85">
              <w:rPr>
                <w:color w:val="auto"/>
                <w:sz w:val="22"/>
                <w:szCs w:val="22"/>
              </w:rPr>
              <w:tab/>
            </w:r>
            <w:r w:rsidRPr="000E6C85">
              <w:rPr>
                <w:color w:val="auto"/>
                <w:sz w:val="22"/>
                <w:szCs w:val="22"/>
                <w:u w:val="single"/>
              </w:rPr>
              <w:t>Spoken</w:t>
            </w:r>
            <w:r w:rsidRPr="000E6C85">
              <w:rPr>
                <w:color w:val="auto"/>
                <w:sz w:val="22"/>
                <w:szCs w:val="22"/>
                <w:u w:val="single"/>
              </w:rPr>
              <w:tab/>
            </w:r>
            <w:r w:rsidRPr="000E6C85">
              <w:rPr>
                <w:color w:val="auto"/>
                <w:sz w:val="22"/>
                <w:szCs w:val="22"/>
              </w:rPr>
              <w:tab/>
            </w:r>
            <w:r w:rsidRPr="000E6C85">
              <w:rPr>
                <w:color w:val="auto"/>
                <w:sz w:val="22"/>
                <w:szCs w:val="22"/>
              </w:rPr>
              <w:tab/>
            </w:r>
            <w:r w:rsidRPr="000E6C85">
              <w:rPr>
                <w:color w:val="auto"/>
                <w:sz w:val="22"/>
                <w:szCs w:val="22"/>
                <w:u w:val="single"/>
              </w:rPr>
              <w:t>Written</w:t>
            </w:r>
          </w:p>
          <w:p w:rsidR="00D41C82" w:rsidRPr="000E6C85" w:rsidRDefault="00D41C82" w:rsidP="000E6C85">
            <w:pPr>
              <w:pStyle w:val="NoSpacing"/>
              <w:numPr>
                <w:ilvl w:val="0"/>
                <w:numId w:val="20"/>
              </w:numPr>
              <w:spacing w:line="360" w:lineRule="auto"/>
              <w:rPr>
                <w:color w:val="auto"/>
                <w:sz w:val="22"/>
                <w:szCs w:val="22"/>
              </w:rPr>
            </w:pPr>
            <w:r w:rsidRPr="000E6C85">
              <w:rPr>
                <w:color w:val="auto"/>
                <w:sz w:val="22"/>
                <w:szCs w:val="22"/>
              </w:rPr>
              <w:t>Bahasa Malaysia</w:t>
            </w:r>
            <w:r w:rsidRPr="000E6C85">
              <w:rPr>
                <w:color w:val="auto"/>
                <w:sz w:val="22"/>
                <w:szCs w:val="22"/>
              </w:rPr>
              <w:tab/>
              <w:t xml:space="preserve">Excellent </w:t>
            </w:r>
            <w:r w:rsidRPr="000E6C85">
              <w:rPr>
                <w:color w:val="auto"/>
                <w:sz w:val="22"/>
                <w:szCs w:val="22"/>
              </w:rPr>
              <w:tab/>
            </w:r>
            <w:r w:rsidRPr="000E6C85">
              <w:rPr>
                <w:color w:val="auto"/>
                <w:sz w:val="22"/>
                <w:szCs w:val="22"/>
              </w:rPr>
              <w:tab/>
              <w:t>Excellent</w:t>
            </w:r>
          </w:p>
          <w:p w:rsidR="00D41C82" w:rsidRPr="000E6C85" w:rsidRDefault="00D41C82" w:rsidP="000E6C85">
            <w:pPr>
              <w:pStyle w:val="NoSpacing"/>
              <w:numPr>
                <w:ilvl w:val="0"/>
                <w:numId w:val="20"/>
              </w:numPr>
              <w:spacing w:line="360" w:lineRule="auto"/>
              <w:rPr>
                <w:color w:val="auto"/>
                <w:sz w:val="22"/>
                <w:szCs w:val="22"/>
              </w:rPr>
            </w:pPr>
            <w:r w:rsidRPr="000E6C85">
              <w:rPr>
                <w:color w:val="auto"/>
                <w:sz w:val="22"/>
                <w:szCs w:val="22"/>
              </w:rPr>
              <w:t xml:space="preserve">English </w:t>
            </w:r>
            <w:r w:rsidR="000E6C85" w:rsidRPr="000E6C85">
              <w:rPr>
                <w:color w:val="auto"/>
                <w:sz w:val="22"/>
                <w:szCs w:val="22"/>
              </w:rPr>
              <w:t xml:space="preserve"> </w:t>
            </w:r>
            <w:r w:rsidR="000E6C85">
              <w:rPr>
                <w:color w:val="auto"/>
                <w:sz w:val="22"/>
                <w:szCs w:val="22"/>
              </w:rPr>
              <w:t xml:space="preserve">                           </w:t>
            </w:r>
            <w:r w:rsidR="000E6C85" w:rsidRPr="000E6C85">
              <w:rPr>
                <w:color w:val="auto"/>
                <w:sz w:val="22"/>
                <w:szCs w:val="22"/>
              </w:rPr>
              <w:t xml:space="preserve"> Fair         </w:t>
            </w:r>
            <w:r w:rsidR="000E6C85">
              <w:rPr>
                <w:color w:val="auto"/>
                <w:sz w:val="22"/>
                <w:szCs w:val="22"/>
              </w:rPr>
              <w:t xml:space="preserve">                            </w:t>
            </w:r>
            <w:r w:rsidR="000E6C85" w:rsidRPr="000E6C85">
              <w:rPr>
                <w:color w:val="auto"/>
                <w:sz w:val="22"/>
                <w:szCs w:val="22"/>
              </w:rPr>
              <w:t>Fair</w:t>
            </w:r>
          </w:p>
          <w:p w:rsidR="00066665" w:rsidRPr="000A5998" w:rsidRDefault="00066665" w:rsidP="00A80D6D">
            <w:pPr>
              <w:pStyle w:val="NoSpacing"/>
              <w:spacing w:line="360" w:lineRule="auto"/>
              <w:ind w:left="720"/>
              <w:rPr>
                <w:color w:val="auto"/>
                <w:sz w:val="22"/>
                <w:szCs w:val="22"/>
              </w:rPr>
            </w:pPr>
          </w:p>
        </w:tc>
      </w:tr>
      <w:tr w:rsidR="0035303A" w:rsidRPr="00066665" w:rsidTr="003264CD">
        <w:trPr>
          <w:trHeight w:val="1313"/>
        </w:trPr>
        <w:tc>
          <w:tcPr>
            <w:tcW w:w="2932" w:type="dxa"/>
            <w:tcMar>
              <w:right w:w="475" w:type="dxa"/>
            </w:tcMar>
          </w:tcPr>
          <w:p w:rsidR="0035303A" w:rsidRPr="00970EA0" w:rsidRDefault="00D74FBE" w:rsidP="006B336A">
            <w:pPr>
              <w:pStyle w:val="Heading1"/>
              <w:jc w:val="center"/>
              <w:outlineLvl w:val="0"/>
              <w:rPr>
                <w:b/>
                <w:color w:val="3A4B5B" w:themeColor="accent1" w:themeShade="80"/>
                <w:sz w:val="22"/>
                <w:szCs w:val="22"/>
              </w:rPr>
            </w:pPr>
            <w:r w:rsidRPr="00970EA0">
              <w:rPr>
                <w:b/>
                <w:color w:val="3A4B5B" w:themeColor="accent1" w:themeShade="80"/>
                <w:sz w:val="22"/>
                <w:szCs w:val="22"/>
              </w:rPr>
              <w:t>awards/</w:t>
            </w:r>
            <w:r w:rsidR="00012BB4" w:rsidRPr="00970EA0">
              <w:rPr>
                <w:b/>
                <w:color w:val="3A4B5B" w:themeColor="accent1" w:themeShade="80"/>
                <w:sz w:val="22"/>
                <w:szCs w:val="22"/>
              </w:rPr>
              <w:t xml:space="preserve">achievements </w:t>
            </w:r>
          </w:p>
          <w:p w:rsidR="009347E0" w:rsidRDefault="009347E0" w:rsidP="00704DC4">
            <w:pPr>
              <w:pStyle w:val="Heading1"/>
              <w:outlineLvl w:val="0"/>
            </w:pPr>
          </w:p>
          <w:p w:rsidR="009347E0" w:rsidRDefault="009347E0" w:rsidP="00704DC4">
            <w:pPr>
              <w:pStyle w:val="Heading1"/>
              <w:outlineLvl w:val="0"/>
            </w:pPr>
          </w:p>
          <w:p w:rsidR="009347E0" w:rsidRPr="00260099" w:rsidRDefault="009347E0" w:rsidP="006B336A">
            <w:pPr>
              <w:pStyle w:val="Heading1"/>
              <w:jc w:val="left"/>
              <w:outlineLvl w:val="0"/>
              <w:rPr>
                <w:color w:val="auto"/>
              </w:rPr>
            </w:pPr>
          </w:p>
        </w:tc>
        <w:tc>
          <w:tcPr>
            <w:tcW w:w="7021" w:type="dxa"/>
          </w:tcPr>
          <w:p w:rsidR="007E2F99" w:rsidRPr="007E2F99" w:rsidRDefault="007E2F99" w:rsidP="007E2F99">
            <w:pPr>
              <w:pStyle w:val="ListParagraph"/>
              <w:numPr>
                <w:ilvl w:val="0"/>
                <w:numId w:val="16"/>
              </w:numPr>
              <w:rPr>
                <w:b/>
                <w:color w:val="auto"/>
                <w:sz w:val="22"/>
                <w:szCs w:val="22"/>
              </w:rPr>
            </w:pPr>
            <w:r w:rsidRPr="007E2F99">
              <w:rPr>
                <w:color w:val="auto"/>
                <w:sz w:val="22"/>
                <w:szCs w:val="22"/>
              </w:rPr>
              <w:t xml:space="preserve">Committee Members of campaign Jauhi Pergaulan Bebas at Politeknik Sultan Salahuddin Abdul Aziz Shah </w:t>
            </w:r>
            <w:r w:rsidRPr="007E2F99">
              <w:rPr>
                <w:b/>
                <w:color w:val="auto"/>
                <w:sz w:val="22"/>
                <w:szCs w:val="22"/>
              </w:rPr>
              <w:t>(2016)</w:t>
            </w:r>
          </w:p>
          <w:p w:rsidR="007E2F99" w:rsidRPr="007E2F99" w:rsidRDefault="007E2F99" w:rsidP="007E2F99">
            <w:pPr>
              <w:pStyle w:val="ListParagraph"/>
              <w:numPr>
                <w:ilvl w:val="0"/>
                <w:numId w:val="16"/>
              </w:numPr>
              <w:rPr>
                <w:color w:val="auto"/>
                <w:sz w:val="22"/>
                <w:szCs w:val="22"/>
              </w:rPr>
            </w:pPr>
            <w:r w:rsidRPr="007E2F99">
              <w:rPr>
                <w:color w:val="auto"/>
                <w:sz w:val="22"/>
                <w:szCs w:val="22"/>
              </w:rPr>
              <w:t>Participate in Team Building representing club (KEMBARA)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7E2F99">
              <w:rPr>
                <w:b/>
                <w:color w:val="auto"/>
                <w:sz w:val="22"/>
                <w:szCs w:val="22"/>
              </w:rPr>
              <w:t>(2015)</w:t>
            </w:r>
          </w:p>
          <w:p w:rsidR="00704DC4" w:rsidRPr="007E2F99" w:rsidRDefault="007E2F99" w:rsidP="007E2F99">
            <w:pPr>
              <w:pStyle w:val="ListParagraph"/>
              <w:numPr>
                <w:ilvl w:val="0"/>
                <w:numId w:val="16"/>
              </w:numPr>
              <w:rPr>
                <w:color w:val="auto"/>
                <w:sz w:val="22"/>
                <w:szCs w:val="22"/>
              </w:rPr>
            </w:pPr>
            <w:r w:rsidRPr="007E2F99">
              <w:rPr>
                <w:color w:val="auto"/>
                <w:sz w:val="22"/>
                <w:szCs w:val="22"/>
              </w:rPr>
              <w:t xml:space="preserve">Committee Members of Student Representative Council Department of Electrical Engineering </w:t>
            </w:r>
            <w:r>
              <w:rPr>
                <w:b/>
                <w:color w:val="auto"/>
                <w:sz w:val="22"/>
                <w:szCs w:val="22"/>
              </w:rPr>
              <w:t>(2015-2016)</w:t>
            </w:r>
          </w:p>
        </w:tc>
      </w:tr>
      <w:tr w:rsidR="006B336A" w:rsidRPr="00066665" w:rsidTr="003264CD">
        <w:trPr>
          <w:trHeight w:val="2996"/>
        </w:trPr>
        <w:tc>
          <w:tcPr>
            <w:tcW w:w="2932" w:type="dxa"/>
            <w:tcMar>
              <w:right w:w="475" w:type="dxa"/>
            </w:tcMar>
          </w:tcPr>
          <w:p w:rsidR="000A5998" w:rsidRDefault="000A5998" w:rsidP="006B336A">
            <w:pPr>
              <w:pStyle w:val="Heading1"/>
              <w:jc w:val="left"/>
              <w:outlineLvl w:val="0"/>
              <w:rPr>
                <w:b/>
                <w:color w:val="3A4B5B" w:themeColor="accent1" w:themeShade="80"/>
                <w:sz w:val="22"/>
                <w:szCs w:val="22"/>
              </w:rPr>
            </w:pPr>
          </w:p>
          <w:p w:rsidR="006B336A" w:rsidRPr="00970EA0" w:rsidRDefault="006B336A" w:rsidP="006B336A">
            <w:pPr>
              <w:pStyle w:val="Heading1"/>
              <w:jc w:val="left"/>
              <w:outlineLvl w:val="0"/>
              <w:rPr>
                <w:b/>
                <w:color w:val="3A4B5B" w:themeColor="accent1" w:themeShade="80"/>
                <w:sz w:val="22"/>
                <w:szCs w:val="22"/>
              </w:rPr>
            </w:pPr>
            <w:r w:rsidRPr="00970EA0">
              <w:rPr>
                <w:b/>
                <w:color w:val="3A4B5B" w:themeColor="accent1" w:themeShade="80"/>
                <w:sz w:val="22"/>
                <w:szCs w:val="22"/>
              </w:rPr>
              <w:t>EXTRACURRICULAR ACTIVITIES</w:t>
            </w:r>
          </w:p>
          <w:p w:rsidR="006B336A" w:rsidRDefault="006B336A" w:rsidP="00704DC4">
            <w:pPr>
              <w:pStyle w:val="Heading1"/>
              <w:outlineLvl w:val="0"/>
            </w:pPr>
          </w:p>
        </w:tc>
        <w:tc>
          <w:tcPr>
            <w:tcW w:w="7021" w:type="dxa"/>
          </w:tcPr>
          <w:p w:rsidR="00A80D6D" w:rsidRDefault="00A80D6D" w:rsidP="003C068A">
            <w:pPr>
              <w:pStyle w:val="ListParagraph"/>
              <w:numPr>
                <w:ilvl w:val="0"/>
                <w:numId w:val="16"/>
              </w:numPr>
              <w:spacing w:before="24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Participate in PNiCC 2016 at Politeknik Metro Johor Bahru (2016)</w:t>
            </w:r>
          </w:p>
          <w:p w:rsidR="003C068A" w:rsidRDefault="00A80D6D" w:rsidP="003C068A">
            <w:pPr>
              <w:pStyle w:val="ListParagraph"/>
              <w:numPr>
                <w:ilvl w:val="0"/>
                <w:numId w:val="16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Participate in </w:t>
            </w:r>
            <w:r>
              <w:rPr>
                <w:i/>
                <w:color w:val="auto"/>
                <w:sz w:val="22"/>
                <w:szCs w:val="22"/>
              </w:rPr>
              <w:t>PERTANDINGAN PENGAJARAN DAN PEMBELAJARAN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i/>
                <w:color w:val="auto"/>
                <w:sz w:val="22"/>
                <w:szCs w:val="22"/>
              </w:rPr>
              <w:t xml:space="preserve">MATHEMATICS VS COMPUTER “eComMATHS” </w:t>
            </w:r>
            <w:r>
              <w:rPr>
                <w:color w:val="auto"/>
                <w:sz w:val="22"/>
                <w:szCs w:val="22"/>
              </w:rPr>
              <w:t xml:space="preserve"> Programme (2016</w:t>
            </w:r>
            <w:r w:rsidR="003C068A">
              <w:rPr>
                <w:color w:val="auto"/>
                <w:sz w:val="22"/>
                <w:szCs w:val="22"/>
              </w:rPr>
              <w:t>)</w:t>
            </w:r>
          </w:p>
          <w:p w:rsidR="003C068A" w:rsidRDefault="003C068A" w:rsidP="003C068A">
            <w:pPr>
              <w:pStyle w:val="ListParagraph"/>
              <w:numPr>
                <w:ilvl w:val="0"/>
                <w:numId w:val="16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Participate in </w:t>
            </w:r>
            <w:r w:rsidR="007E2F99">
              <w:rPr>
                <w:color w:val="auto"/>
                <w:sz w:val="22"/>
                <w:szCs w:val="22"/>
              </w:rPr>
              <w:t xml:space="preserve">Archery sport representing </w:t>
            </w:r>
            <w:r w:rsidR="00E34415">
              <w:rPr>
                <w:color w:val="auto"/>
                <w:sz w:val="22"/>
                <w:szCs w:val="22"/>
              </w:rPr>
              <w:t>A</w:t>
            </w:r>
            <w:r w:rsidR="007E2F99">
              <w:rPr>
                <w:color w:val="auto"/>
                <w:sz w:val="22"/>
                <w:szCs w:val="22"/>
              </w:rPr>
              <w:t xml:space="preserve">rchery club </w:t>
            </w:r>
            <w:r w:rsidR="00A80D6D">
              <w:rPr>
                <w:color w:val="auto"/>
                <w:sz w:val="22"/>
                <w:szCs w:val="22"/>
              </w:rPr>
              <w:t>(2015</w:t>
            </w:r>
            <w:r>
              <w:rPr>
                <w:color w:val="auto"/>
                <w:sz w:val="22"/>
                <w:szCs w:val="22"/>
              </w:rPr>
              <w:t>)</w:t>
            </w:r>
          </w:p>
          <w:p w:rsidR="00E34415" w:rsidRDefault="00E34415" w:rsidP="003C068A">
            <w:pPr>
              <w:pStyle w:val="ListParagraph"/>
              <w:numPr>
                <w:ilvl w:val="0"/>
                <w:numId w:val="16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Participate in </w:t>
            </w:r>
            <w:r>
              <w:rPr>
                <w:i/>
                <w:color w:val="auto"/>
                <w:sz w:val="22"/>
                <w:szCs w:val="22"/>
              </w:rPr>
              <w:t xml:space="preserve">PROGRAM LATIHAN TRANSFORMASI NEGARA (MAHASISWA) ANJURAN BIRO TATANEGARA JABATAN PERDANA MENTERI </w:t>
            </w:r>
            <w:r w:rsidRPr="00EE51AC">
              <w:rPr>
                <w:color w:val="auto"/>
                <w:sz w:val="22"/>
                <w:szCs w:val="22"/>
              </w:rPr>
              <w:t>(27 MAC-29MAC 2015)</w:t>
            </w:r>
          </w:p>
          <w:p w:rsidR="00EE51AC" w:rsidRPr="00EE51AC" w:rsidRDefault="001B55DA" w:rsidP="003C068A">
            <w:pPr>
              <w:pStyle w:val="ListParagraph"/>
              <w:numPr>
                <w:ilvl w:val="0"/>
                <w:numId w:val="16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Participate in the Planting with MBSA &amp; UMW at Padang Bola,Jalan U5/18A Seksyen U5,Shah Alam (23 AUGUST 2014)</w:t>
            </w:r>
          </w:p>
          <w:p w:rsidR="006B336A" w:rsidRPr="00EE51AC" w:rsidRDefault="006B336A" w:rsidP="00A80D6D">
            <w:pPr>
              <w:pStyle w:val="ListParagraph"/>
            </w:pPr>
          </w:p>
          <w:p w:rsidR="007E2F99" w:rsidRDefault="007E2F99" w:rsidP="007E2F99"/>
          <w:p w:rsidR="007E2F99" w:rsidRPr="007E2F99" w:rsidRDefault="007E2F99" w:rsidP="007E2F99"/>
        </w:tc>
      </w:tr>
      <w:tr w:rsidR="0035303A" w:rsidRPr="00066665" w:rsidTr="003264CD">
        <w:trPr>
          <w:trHeight w:val="783"/>
        </w:trPr>
        <w:tc>
          <w:tcPr>
            <w:tcW w:w="2932" w:type="dxa"/>
            <w:tcMar>
              <w:right w:w="475" w:type="dxa"/>
            </w:tcMar>
          </w:tcPr>
          <w:p w:rsidR="0035303A" w:rsidRPr="00970EA0" w:rsidRDefault="000F3EBB" w:rsidP="002720A3">
            <w:pPr>
              <w:pStyle w:val="Heading1"/>
              <w:jc w:val="left"/>
              <w:outlineLvl w:val="0"/>
              <w:rPr>
                <w:b/>
                <w:color w:val="auto"/>
                <w:sz w:val="22"/>
                <w:szCs w:val="22"/>
              </w:rPr>
            </w:pPr>
            <w:r w:rsidRPr="00970EA0">
              <w:rPr>
                <w:b/>
                <w:color w:val="3A4B5B" w:themeColor="accent1" w:themeShade="80"/>
                <w:sz w:val="22"/>
                <w:szCs w:val="22"/>
              </w:rPr>
              <w:t>skills</w:t>
            </w:r>
          </w:p>
        </w:tc>
        <w:tc>
          <w:tcPr>
            <w:tcW w:w="7021" w:type="dxa"/>
          </w:tcPr>
          <w:p w:rsidR="00F31727" w:rsidRPr="00F31727" w:rsidRDefault="00850759" w:rsidP="00F31727">
            <w:pPr>
              <w:pStyle w:val="ListParagraph"/>
              <w:numPr>
                <w:ilvl w:val="0"/>
                <w:numId w:val="6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Microsoft Office (Word, PowerPoint, Excel)</w:t>
            </w:r>
          </w:p>
          <w:p w:rsidR="006D2E77" w:rsidRPr="006D2E77" w:rsidRDefault="006D2E77" w:rsidP="006D2E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6D2E77">
              <w:rPr>
                <w:color w:val="auto"/>
                <w:sz w:val="22"/>
                <w:szCs w:val="22"/>
              </w:rPr>
              <w:t>Proteus Software</w:t>
            </w:r>
          </w:p>
          <w:p w:rsidR="006D2E77" w:rsidRPr="006D2E77" w:rsidRDefault="006D2E77" w:rsidP="006D2E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6D2E77">
              <w:rPr>
                <w:color w:val="auto"/>
                <w:sz w:val="22"/>
                <w:szCs w:val="22"/>
              </w:rPr>
              <w:t>AutoCAD Software</w:t>
            </w:r>
          </w:p>
          <w:p w:rsidR="006D2E77" w:rsidRPr="006D2E77" w:rsidRDefault="006D2E77" w:rsidP="006D2E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6D2E77">
              <w:rPr>
                <w:color w:val="auto"/>
                <w:sz w:val="22"/>
                <w:szCs w:val="22"/>
              </w:rPr>
              <w:t>ECAD Software</w:t>
            </w:r>
          </w:p>
          <w:p w:rsidR="00E34415" w:rsidRPr="00E34415" w:rsidRDefault="006D2E77" w:rsidP="00E3441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6D2E77">
              <w:rPr>
                <w:color w:val="auto"/>
                <w:sz w:val="22"/>
                <w:szCs w:val="22"/>
              </w:rPr>
              <w:t>C++ Programming</w:t>
            </w:r>
            <w:r>
              <w:rPr>
                <w:color w:val="auto"/>
                <w:sz w:val="22"/>
                <w:szCs w:val="22"/>
              </w:rPr>
              <w:t xml:space="preserve"> </w:t>
            </w:r>
          </w:p>
          <w:p w:rsidR="00E34415" w:rsidRDefault="00E34415" w:rsidP="006D2E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Orbitron Software</w:t>
            </w:r>
          </w:p>
          <w:p w:rsidR="00E34415" w:rsidRDefault="00E34415" w:rsidP="006D2E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Mplab Software</w:t>
            </w:r>
          </w:p>
          <w:p w:rsidR="006D2E77" w:rsidRDefault="006D2E77" w:rsidP="006D2E77">
            <w:pPr>
              <w:pStyle w:val="ListParagraph"/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6D2E77" w:rsidRPr="006D2E77" w:rsidRDefault="006D2E77" w:rsidP="006D2E77">
            <w:pPr>
              <w:pStyle w:val="ListParagraph"/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IN FIELD</w:t>
            </w:r>
          </w:p>
          <w:p w:rsidR="006D2E77" w:rsidRPr="006D2E77" w:rsidRDefault="006D2E77" w:rsidP="006D2E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6D2E77">
              <w:rPr>
                <w:color w:val="auto"/>
                <w:sz w:val="22"/>
                <w:szCs w:val="22"/>
              </w:rPr>
              <w:t xml:space="preserve">Calibrating and maintaining equipment </w:t>
            </w:r>
          </w:p>
          <w:p w:rsidR="006D2E77" w:rsidRPr="006D2E77" w:rsidRDefault="006D2E77" w:rsidP="006D2E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6D2E77">
              <w:rPr>
                <w:color w:val="auto"/>
                <w:sz w:val="22"/>
                <w:szCs w:val="22"/>
              </w:rPr>
              <w:t>Assembling, installing and maintaining equipments</w:t>
            </w:r>
          </w:p>
          <w:p w:rsidR="006D2E77" w:rsidRPr="006D2E77" w:rsidRDefault="006D2E77" w:rsidP="006D2E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6D2E77">
              <w:rPr>
                <w:color w:val="auto"/>
                <w:sz w:val="22"/>
                <w:szCs w:val="22"/>
              </w:rPr>
              <w:t>Soldering and Desoldering components</w:t>
            </w:r>
          </w:p>
          <w:p w:rsidR="006D2E77" w:rsidRPr="006D2E77" w:rsidRDefault="006D2E77" w:rsidP="006D2E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6D2E77">
              <w:rPr>
                <w:color w:val="auto"/>
                <w:sz w:val="22"/>
                <w:szCs w:val="22"/>
              </w:rPr>
              <w:t>Running simulation on electrical and electronic circuits</w:t>
            </w:r>
          </w:p>
          <w:p w:rsidR="006D2E77" w:rsidRPr="00921C6B" w:rsidRDefault="006D2E77" w:rsidP="006D2E77">
            <w:pPr>
              <w:pStyle w:val="ListParagraph"/>
              <w:spacing w:after="0" w:line="240" w:lineRule="auto"/>
              <w:ind w:left="714"/>
              <w:contextualSpacing w:val="0"/>
              <w:rPr>
                <w:color w:val="auto"/>
                <w:sz w:val="22"/>
                <w:szCs w:val="22"/>
              </w:rPr>
            </w:pPr>
          </w:p>
        </w:tc>
      </w:tr>
      <w:tr w:rsidR="0035303A" w:rsidRPr="00066665" w:rsidTr="003264CD">
        <w:trPr>
          <w:trHeight w:val="1548"/>
        </w:trPr>
        <w:tc>
          <w:tcPr>
            <w:tcW w:w="2932" w:type="dxa"/>
            <w:tcMar>
              <w:right w:w="475" w:type="dxa"/>
            </w:tcMar>
          </w:tcPr>
          <w:p w:rsidR="0035303A" w:rsidRPr="00970EA0" w:rsidRDefault="00F5066E" w:rsidP="002720A3">
            <w:pPr>
              <w:pStyle w:val="Heading1"/>
              <w:jc w:val="left"/>
              <w:outlineLvl w:val="0"/>
              <w:rPr>
                <w:b/>
                <w:sz w:val="22"/>
                <w:szCs w:val="22"/>
              </w:rPr>
            </w:pPr>
            <w:r w:rsidRPr="00970EA0">
              <w:rPr>
                <w:b/>
                <w:color w:val="3A4B5B" w:themeColor="accent1" w:themeShade="80"/>
                <w:sz w:val="22"/>
                <w:szCs w:val="22"/>
              </w:rPr>
              <w:t>personal strengths</w:t>
            </w:r>
          </w:p>
        </w:tc>
        <w:tc>
          <w:tcPr>
            <w:tcW w:w="7021" w:type="dxa"/>
          </w:tcPr>
          <w:p w:rsidR="005E0D72" w:rsidRDefault="005E0D72" w:rsidP="00BE63E2">
            <w:pPr>
              <w:pStyle w:val="ResumeText"/>
              <w:numPr>
                <w:ilvl w:val="0"/>
                <w:numId w:val="10"/>
              </w:num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Team oriented </w:t>
            </w:r>
            <w:r w:rsidR="00BD1EEF">
              <w:rPr>
                <w:color w:val="auto"/>
                <w:sz w:val="22"/>
                <w:szCs w:val="22"/>
              </w:rPr>
              <w:t>and helpful</w:t>
            </w:r>
          </w:p>
          <w:p w:rsidR="00704DC4" w:rsidRDefault="00704DC4" w:rsidP="00BE63E2">
            <w:pPr>
              <w:pStyle w:val="ResumeText"/>
              <w:numPr>
                <w:ilvl w:val="0"/>
                <w:numId w:val="10"/>
              </w:numPr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Flexible</w:t>
            </w:r>
            <w:r w:rsidR="005D27B0">
              <w:rPr>
                <w:color w:val="auto"/>
                <w:sz w:val="22"/>
                <w:szCs w:val="22"/>
              </w:rPr>
              <w:t>, self-discipline</w:t>
            </w:r>
            <w:r>
              <w:rPr>
                <w:color w:val="auto"/>
                <w:sz w:val="22"/>
                <w:szCs w:val="22"/>
              </w:rPr>
              <w:t xml:space="preserve"> and easy-going person</w:t>
            </w:r>
          </w:p>
          <w:p w:rsidR="00BE63E2" w:rsidRPr="00BE63E2" w:rsidRDefault="00BE63E2" w:rsidP="00BE63E2">
            <w:pPr>
              <w:pStyle w:val="ResumeText"/>
              <w:numPr>
                <w:ilvl w:val="0"/>
                <w:numId w:val="10"/>
              </w:numPr>
              <w:spacing w:after="0" w:line="240" w:lineRule="auto"/>
              <w:rPr>
                <w:color w:val="auto"/>
                <w:sz w:val="22"/>
                <w:szCs w:val="22"/>
              </w:rPr>
            </w:pPr>
            <w:r w:rsidRPr="00BE63E2">
              <w:rPr>
                <w:color w:val="auto"/>
                <w:sz w:val="22"/>
                <w:szCs w:val="22"/>
              </w:rPr>
              <w:t>Easily adapt to any kind of environment</w:t>
            </w:r>
          </w:p>
          <w:p w:rsidR="00BE63E2" w:rsidRDefault="00BE63E2" w:rsidP="00BE63E2">
            <w:pPr>
              <w:pStyle w:val="ResumeText"/>
              <w:numPr>
                <w:ilvl w:val="0"/>
                <w:numId w:val="10"/>
              </w:numPr>
              <w:spacing w:after="0" w:line="240" w:lineRule="auto"/>
              <w:ind w:left="714" w:hanging="357"/>
              <w:rPr>
                <w:color w:val="auto"/>
                <w:sz w:val="22"/>
                <w:szCs w:val="22"/>
              </w:rPr>
            </w:pPr>
            <w:r w:rsidRPr="00BE63E2">
              <w:rPr>
                <w:color w:val="auto"/>
                <w:sz w:val="22"/>
                <w:szCs w:val="22"/>
              </w:rPr>
              <w:t xml:space="preserve">Punctual, organized and efficient </w:t>
            </w:r>
          </w:p>
          <w:p w:rsidR="00F5296C" w:rsidRPr="00BE63E2" w:rsidRDefault="00F5296C" w:rsidP="00BE63E2">
            <w:pPr>
              <w:pStyle w:val="ResumeText"/>
              <w:numPr>
                <w:ilvl w:val="0"/>
                <w:numId w:val="10"/>
              </w:numPr>
              <w:spacing w:after="0" w:line="240" w:lineRule="auto"/>
              <w:ind w:left="714" w:hanging="357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Able to work under pressure</w:t>
            </w:r>
          </w:p>
          <w:p w:rsidR="0025226E" w:rsidRPr="00BE63E2" w:rsidRDefault="00F5296C" w:rsidP="00BE63E2">
            <w:pPr>
              <w:pStyle w:val="ResumeText"/>
              <w:numPr>
                <w:ilvl w:val="0"/>
                <w:numId w:val="10"/>
              </w:numPr>
              <w:spacing w:after="0" w:line="240" w:lineRule="auto"/>
              <w:ind w:left="714" w:hanging="357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Strong work ethic</w:t>
            </w:r>
          </w:p>
        </w:tc>
      </w:tr>
      <w:tr w:rsidR="0035303A" w:rsidRPr="00066665" w:rsidTr="003264CD">
        <w:trPr>
          <w:trHeight w:val="3194"/>
        </w:trPr>
        <w:tc>
          <w:tcPr>
            <w:tcW w:w="2932" w:type="dxa"/>
            <w:tcMar>
              <w:right w:w="475" w:type="dxa"/>
            </w:tcMar>
          </w:tcPr>
          <w:p w:rsidR="00A80BE9" w:rsidRDefault="00A80BE9" w:rsidP="002720A3">
            <w:pPr>
              <w:pStyle w:val="Heading1"/>
              <w:jc w:val="left"/>
              <w:outlineLvl w:val="0"/>
              <w:rPr>
                <w:color w:val="3A4B5B" w:themeColor="accent1" w:themeShade="80"/>
                <w:sz w:val="22"/>
                <w:szCs w:val="22"/>
              </w:rPr>
            </w:pPr>
          </w:p>
          <w:p w:rsidR="0035303A" w:rsidRPr="00970EA0" w:rsidRDefault="001533E6" w:rsidP="002720A3">
            <w:pPr>
              <w:pStyle w:val="Heading1"/>
              <w:jc w:val="left"/>
              <w:outlineLvl w:val="0"/>
              <w:rPr>
                <w:b/>
                <w:sz w:val="22"/>
                <w:szCs w:val="22"/>
              </w:rPr>
            </w:pPr>
            <w:r w:rsidRPr="00970EA0">
              <w:rPr>
                <w:b/>
                <w:color w:val="3A4B5B" w:themeColor="accent1" w:themeShade="80"/>
                <w:sz w:val="22"/>
                <w:szCs w:val="22"/>
              </w:rPr>
              <w:t>References</w:t>
            </w:r>
          </w:p>
        </w:tc>
        <w:tc>
          <w:tcPr>
            <w:tcW w:w="7021" w:type="dxa"/>
          </w:tcPr>
          <w:p w:rsidR="00A80BE9" w:rsidRDefault="00A80BE9" w:rsidP="004E1E87">
            <w:pPr>
              <w:pStyle w:val="ResumeText"/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8D3BBC" w:rsidRDefault="00453F28" w:rsidP="004E1E87">
            <w:pPr>
              <w:pStyle w:val="ResumeText"/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TUAN HJ</w:t>
            </w:r>
            <w:r w:rsidR="00A80D6D">
              <w:rPr>
                <w:color w:val="auto"/>
                <w:sz w:val="22"/>
                <w:szCs w:val="22"/>
              </w:rPr>
              <w:t xml:space="preserve"> HAMZAH BIN OTHMAN</w:t>
            </w:r>
            <w:r w:rsidR="004E1E87">
              <w:rPr>
                <w:color w:val="auto"/>
                <w:sz w:val="22"/>
                <w:szCs w:val="22"/>
              </w:rPr>
              <w:t xml:space="preserve"> (Advisor)</w:t>
            </w:r>
            <w:r w:rsidR="00970EA0">
              <w:rPr>
                <w:color w:val="auto"/>
                <w:sz w:val="22"/>
                <w:szCs w:val="22"/>
              </w:rPr>
              <w:t xml:space="preserve"> </w:t>
            </w:r>
          </w:p>
          <w:p w:rsidR="00ED67A7" w:rsidRDefault="008D3BBC" w:rsidP="004E1E87">
            <w:pPr>
              <w:pStyle w:val="ResumeText"/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HP No:</w:t>
            </w:r>
            <w:r w:rsidR="00A80D6D">
              <w:rPr>
                <w:color w:val="auto"/>
                <w:sz w:val="22"/>
                <w:szCs w:val="22"/>
              </w:rPr>
              <w:t xml:space="preserve"> +6 019</w:t>
            </w:r>
            <w:r w:rsidR="00CB499A">
              <w:rPr>
                <w:color w:val="auto"/>
                <w:sz w:val="22"/>
                <w:szCs w:val="22"/>
              </w:rPr>
              <w:t xml:space="preserve">- </w:t>
            </w:r>
            <w:r w:rsidR="00A80D6D">
              <w:rPr>
                <w:color w:val="auto"/>
                <w:sz w:val="22"/>
                <w:szCs w:val="22"/>
              </w:rPr>
              <w:t>987 3456</w:t>
            </w:r>
          </w:p>
          <w:p w:rsidR="00B72DBA" w:rsidRDefault="00B72DBA" w:rsidP="004E1E87">
            <w:pPr>
              <w:pStyle w:val="ResumeText"/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Email:  </w:t>
            </w:r>
            <w:r w:rsidR="00A80D6D">
              <w:rPr>
                <w:sz w:val="22"/>
                <w:szCs w:val="22"/>
              </w:rPr>
              <w:t>hamzahothman@psa.edu.my</w:t>
            </w:r>
          </w:p>
          <w:p w:rsidR="00B72DBA" w:rsidRDefault="002A1A1C" w:rsidP="002A1A1C">
            <w:pPr>
              <w:pStyle w:val="ResumeText"/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</w:t>
            </w:r>
          </w:p>
          <w:p w:rsidR="00B72DBA" w:rsidRPr="004E1E87" w:rsidRDefault="00B72DBA" w:rsidP="004E1E87">
            <w:pPr>
              <w:pStyle w:val="ResumeText"/>
              <w:spacing w:after="0" w:line="240" w:lineRule="auto"/>
              <w:rPr>
                <w:color w:val="auto"/>
                <w:sz w:val="22"/>
                <w:szCs w:val="22"/>
              </w:rPr>
            </w:pPr>
          </w:p>
          <w:p w:rsidR="008D3BBC" w:rsidRDefault="00704DC4" w:rsidP="004E1E87">
            <w:pPr>
              <w:pStyle w:val="ResumeText"/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</w:t>
            </w:r>
            <w:r w:rsidR="002A1A1C">
              <w:rPr>
                <w:color w:val="auto"/>
                <w:sz w:val="22"/>
                <w:szCs w:val="22"/>
              </w:rPr>
              <w:t>ITI HARLIZA BT MOHD RAZALI</w:t>
            </w:r>
            <w:r w:rsidR="00A80BE9">
              <w:rPr>
                <w:color w:val="auto"/>
                <w:sz w:val="22"/>
                <w:szCs w:val="22"/>
              </w:rPr>
              <w:t xml:space="preserve"> (Final Year Project </w:t>
            </w:r>
            <w:r w:rsidR="004E1E87">
              <w:rPr>
                <w:color w:val="auto"/>
                <w:sz w:val="22"/>
                <w:szCs w:val="22"/>
              </w:rPr>
              <w:t>Supervisor)</w:t>
            </w:r>
            <w:r w:rsidR="008D3BBC">
              <w:rPr>
                <w:color w:val="auto"/>
                <w:sz w:val="22"/>
                <w:szCs w:val="22"/>
              </w:rPr>
              <w:t xml:space="preserve"> </w:t>
            </w:r>
          </w:p>
          <w:p w:rsidR="004E1E87" w:rsidRDefault="008D3BBC" w:rsidP="004E1E87">
            <w:pPr>
              <w:pStyle w:val="ResumeText"/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HP No: </w:t>
            </w:r>
            <w:r w:rsidR="00CB499A">
              <w:rPr>
                <w:color w:val="auto"/>
                <w:sz w:val="22"/>
                <w:szCs w:val="22"/>
              </w:rPr>
              <w:t xml:space="preserve">+6 </w:t>
            </w:r>
            <w:r w:rsidR="002A1A1C">
              <w:rPr>
                <w:color w:val="auto"/>
                <w:sz w:val="22"/>
                <w:szCs w:val="22"/>
              </w:rPr>
              <w:t>019-352 4090</w:t>
            </w:r>
          </w:p>
          <w:p w:rsidR="00B72DBA" w:rsidRDefault="00B72DBA" w:rsidP="004E1E87">
            <w:pPr>
              <w:pStyle w:val="ResumeText"/>
              <w:spacing w:after="0"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Email:  </w:t>
            </w:r>
            <w:r w:rsidR="002A1A1C">
              <w:rPr>
                <w:sz w:val="22"/>
                <w:szCs w:val="22"/>
              </w:rPr>
              <w:t>sharliza.poli@gmail.com</w:t>
            </w:r>
          </w:p>
          <w:p w:rsidR="00B72DBA" w:rsidRPr="00066665" w:rsidRDefault="00B72DBA" w:rsidP="004E1E87">
            <w:pPr>
              <w:pStyle w:val="ResumeText"/>
              <w:spacing w:after="0" w:line="240" w:lineRule="auto"/>
              <w:rPr>
                <w:color w:val="auto"/>
                <w:sz w:val="22"/>
                <w:szCs w:val="22"/>
              </w:rPr>
            </w:pPr>
          </w:p>
        </w:tc>
      </w:tr>
    </w:tbl>
    <w:p w:rsidR="006B336A" w:rsidRPr="00066665" w:rsidRDefault="006B336A">
      <w:pPr>
        <w:rPr>
          <w:sz w:val="20"/>
          <w:szCs w:val="20"/>
        </w:rPr>
      </w:pPr>
    </w:p>
    <w:sectPr w:rsidR="006B336A" w:rsidRPr="00066665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CA9" w:rsidRDefault="00C63CA9">
      <w:pPr>
        <w:spacing w:after="0" w:line="240" w:lineRule="auto"/>
      </w:pPr>
      <w:r>
        <w:separator/>
      </w:r>
    </w:p>
  </w:endnote>
  <w:endnote w:type="continuationSeparator" w:id="0">
    <w:p w:rsidR="00C63CA9" w:rsidRDefault="00C6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26E" w:rsidRDefault="0025226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61F6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CA9" w:rsidRDefault="00C63CA9">
      <w:pPr>
        <w:spacing w:after="0" w:line="240" w:lineRule="auto"/>
      </w:pPr>
      <w:r>
        <w:separator/>
      </w:r>
    </w:p>
  </w:footnote>
  <w:footnote w:type="continuationSeparator" w:id="0">
    <w:p w:rsidR="00C63CA9" w:rsidRDefault="00C63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6678"/>
    <w:multiLevelType w:val="hybridMultilevel"/>
    <w:tmpl w:val="A5148B9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37703"/>
    <w:multiLevelType w:val="hybridMultilevel"/>
    <w:tmpl w:val="209C4B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9385F"/>
    <w:multiLevelType w:val="hybridMultilevel"/>
    <w:tmpl w:val="C64AC1E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6F7549"/>
    <w:multiLevelType w:val="hybridMultilevel"/>
    <w:tmpl w:val="9064C350"/>
    <w:lvl w:ilvl="0" w:tplc="871CD80A">
      <w:start w:val="2006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5406BD"/>
    <w:multiLevelType w:val="hybridMultilevel"/>
    <w:tmpl w:val="619C0A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C21C83"/>
    <w:multiLevelType w:val="hybridMultilevel"/>
    <w:tmpl w:val="43B8595C"/>
    <w:lvl w:ilvl="0" w:tplc="FFB67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02D12"/>
    <w:multiLevelType w:val="hybridMultilevel"/>
    <w:tmpl w:val="911A1E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83E91"/>
    <w:multiLevelType w:val="hybridMultilevel"/>
    <w:tmpl w:val="A748E322"/>
    <w:lvl w:ilvl="0" w:tplc="FFB67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D25AF"/>
    <w:multiLevelType w:val="hybridMultilevel"/>
    <w:tmpl w:val="BB16F58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A06B16"/>
    <w:multiLevelType w:val="hybridMultilevel"/>
    <w:tmpl w:val="0B8AEB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115A4"/>
    <w:multiLevelType w:val="hybridMultilevel"/>
    <w:tmpl w:val="D114A1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1592D"/>
    <w:multiLevelType w:val="hybridMultilevel"/>
    <w:tmpl w:val="D5107F06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4D5D3A"/>
    <w:multiLevelType w:val="hybridMultilevel"/>
    <w:tmpl w:val="944800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61CCC"/>
    <w:multiLevelType w:val="hybridMultilevel"/>
    <w:tmpl w:val="D3641EC2"/>
    <w:lvl w:ilvl="0" w:tplc="871CD80A">
      <w:start w:val="2006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D65BD"/>
    <w:multiLevelType w:val="hybridMultilevel"/>
    <w:tmpl w:val="B704CD1C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4B0254D"/>
    <w:multiLevelType w:val="hybridMultilevel"/>
    <w:tmpl w:val="813A24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33A22"/>
    <w:multiLevelType w:val="hybridMultilevel"/>
    <w:tmpl w:val="0B5052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12D57"/>
    <w:multiLevelType w:val="hybridMultilevel"/>
    <w:tmpl w:val="4CFCE846"/>
    <w:lvl w:ilvl="0" w:tplc="FFB67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91C69"/>
    <w:multiLevelType w:val="hybridMultilevel"/>
    <w:tmpl w:val="D36C773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477FC"/>
    <w:multiLevelType w:val="hybridMultilevel"/>
    <w:tmpl w:val="C0BCA4DE"/>
    <w:lvl w:ilvl="0" w:tplc="FFB67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9"/>
  </w:num>
  <w:num w:numId="5">
    <w:abstractNumId w:val="17"/>
  </w:num>
  <w:num w:numId="6">
    <w:abstractNumId w:val="7"/>
  </w:num>
  <w:num w:numId="7">
    <w:abstractNumId w:val="5"/>
  </w:num>
  <w:num w:numId="8">
    <w:abstractNumId w:val="3"/>
  </w:num>
  <w:num w:numId="9">
    <w:abstractNumId w:val="13"/>
  </w:num>
  <w:num w:numId="10">
    <w:abstractNumId w:val="12"/>
  </w:num>
  <w:num w:numId="11">
    <w:abstractNumId w:val="2"/>
  </w:num>
  <w:num w:numId="12">
    <w:abstractNumId w:val="15"/>
  </w:num>
  <w:num w:numId="13">
    <w:abstractNumId w:val="8"/>
  </w:num>
  <w:num w:numId="14">
    <w:abstractNumId w:val="6"/>
  </w:num>
  <w:num w:numId="15">
    <w:abstractNumId w:val="0"/>
  </w:num>
  <w:num w:numId="16">
    <w:abstractNumId w:val="18"/>
  </w:num>
  <w:num w:numId="17">
    <w:abstractNumId w:val="4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3E6"/>
    <w:rsid w:val="00012BB4"/>
    <w:rsid w:val="00066665"/>
    <w:rsid w:val="000A0808"/>
    <w:rsid w:val="000A5998"/>
    <w:rsid w:val="000B2779"/>
    <w:rsid w:val="000B730D"/>
    <w:rsid w:val="000D7881"/>
    <w:rsid w:val="000E6C85"/>
    <w:rsid w:val="000F3EBB"/>
    <w:rsid w:val="000F5416"/>
    <w:rsid w:val="00115290"/>
    <w:rsid w:val="001533E6"/>
    <w:rsid w:val="00162EB2"/>
    <w:rsid w:val="00171689"/>
    <w:rsid w:val="001B55DA"/>
    <w:rsid w:val="00201F97"/>
    <w:rsid w:val="00221439"/>
    <w:rsid w:val="0025226E"/>
    <w:rsid w:val="00260099"/>
    <w:rsid w:val="002720A3"/>
    <w:rsid w:val="0027262C"/>
    <w:rsid w:val="0029797D"/>
    <w:rsid w:val="002A1A1C"/>
    <w:rsid w:val="002A6D01"/>
    <w:rsid w:val="003264CD"/>
    <w:rsid w:val="00343ED5"/>
    <w:rsid w:val="0034673F"/>
    <w:rsid w:val="00347B5D"/>
    <w:rsid w:val="0035303A"/>
    <w:rsid w:val="00391E22"/>
    <w:rsid w:val="003A738C"/>
    <w:rsid w:val="003B3727"/>
    <w:rsid w:val="003B6B19"/>
    <w:rsid w:val="003C068A"/>
    <w:rsid w:val="003D524C"/>
    <w:rsid w:val="003F3DAF"/>
    <w:rsid w:val="00452BFE"/>
    <w:rsid w:val="00453F28"/>
    <w:rsid w:val="00460348"/>
    <w:rsid w:val="00461F6E"/>
    <w:rsid w:val="00480149"/>
    <w:rsid w:val="004D3922"/>
    <w:rsid w:val="004E1E87"/>
    <w:rsid w:val="004E58CE"/>
    <w:rsid w:val="005009B7"/>
    <w:rsid w:val="005115DC"/>
    <w:rsid w:val="00520F9F"/>
    <w:rsid w:val="005866C5"/>
    <w:rsid w:val="005920EF"/>
    <w:rsid w:val="005C457F"/>
    <w:rsid w:val="005D27B0"/>
    <w:rsid w:val="005E0D72"/>
    <w:rsid w:val="00643952"/>
    <w:rsid w:val="006732C2"/>
    <w:rsid w:val="0068138F"/>
    <w:rsid w:val="00686CD2"/>
    <w:rsid w:val="006B336A"/>
    <w:rsid w:val="006D2E77"/>
    <w:rsid w:val="006F6A0A"/>
    <w:rsid w:val="00704DC4"/>
    <w:rsid w:val="00740EB9"/>
    <w:rsid w:val="007419F2"/>
    <w:rsid w:val="00770845"/>
    <w:rsid w:val="007D331B"/>
    <w:rsid w:val="007E0573"/>
    <w:rsid w:val="007E2F99"/>
    <w:rsid w:val="007E6974"/>
    <w:rsid w:val="008073B3"/>
    <w:rsid w:val="008171E7"/>
    <w:rsid w:val="00850759"/>
    <w:rsid w:val="008608E6"/>
    <w:rsid w:val="00893285"/>
    <w:rsid w:val="0089605B"/>
    <w:rsid w:val="008B396A"/>
    <w:rsid w:val="008D3BBC"/>
    <w:rsid w:val="008E2A3F"/>
    <w:rsid w:val="009008B1"/>
    <w:rsid w:val="00921C6B"/>
    <w:rsid w:val="009347E0"/>
    <w:rsid w:val="00935EF2"/>
    <w:rsid w:val="00942799"/>
    <w:rsid w:val="009521BD"/>
    <w:rsid w:val="00970946"/>
    <w:rsid w:val="00970EA0"/>
    <w:rsid w:val="009C78DA"/>
    <w:rsid w:val="009C7A48"/>
    <w:rsid w:val="00A80BE9"/>
    <w:rsid w:val="00A80D6D"/>
    <w:rsid w:val="00AC57B3"/>
    <w:rsid w:val="00B30CB7"/>
    <w:rsid w:val="00B43618"/>
    <w:rsid w:val="00B72DBA"/>
    <w:rsid w:val="00BD1EEF"/>
    <w:rsid w:val="00BE63E2"/>
    <w:rsid w:val="00C61264"/>
    <w:rsid w:val="00C63CA9"/>
    <w:rsid w:val="00C807F0"/>
    <w:rsid w:val="00CA2A0F"/>
    <w:rsid w:val="00CB499A"/>
    <w:rsid w:val="00D100D5"/>
    <w:rsid w:val="00D41C82"/>
    <w:rsid w:val="00D74A84"/>
    <w:rsid w:val="00D74FBE"/>
    <w:rsid w:val="00DA6A13"/>
    <w:rsid w:val="00DF66B2"/>
    <w:rsid w:val="00E05787"/>
    <w:rsid w:val="00E34415"/>
    <w:rsid w:val="00E81306"/>
    <w:rsid w:val="00E85F6D"/>
    <w:rsid w:val="00E92290"/>
    <w:rsid w:val="00E96B04"/>
    <w:rsid w:val="00EB1F42"/>
    <w:rsid w:val="00EC7189"/>
    <w:rsid w:val="00ED67A7"/>
    <w:rsid w:val="00EE51AC"/>
    <w:rsid w:val="00F02E9F"/>
    <w:rsid w:val="00F13C05"/>
    <w:rsid w:val="00F31727"/>
    <w:rsid w:val="00F5066E"/>
    <w:rsid w:val="00F5296C"/>
    <w:rsid w:val="00F56E62"/>
    <w:rsid w:val="00F66FEB"/>
    <w:rsid w:val="00F70FDF"/>
    <w:rsid w:val="00F7242D"/>
    <w:rsid w:val="00F74B7C"/>
    <w:rsid w:val="00F87F18"/>
    <w:rsid w:val="00FB6A2E"/>
    <w:rsid w:val="00FC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2578"/>
  <w15:docId w15:val="{E5914E0C-6447-45BE-AC5C-648D3597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2600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1C82"/>
    <w:pPr>
      <w:spacing w:after="0" w:line="240" w:lineRule="auto"/>
    </w:pPr>
    <w:rPr>
      <w:rFonts w:eastAsiaTheme="minorHAnsi"/>
      <w:lang w:val="en-MY" w:eastAsia="en-US"/>
    </w:rPr>
  </w:style>
  <w:style w:type="character" w:styleId="Hyperlink">
    <w:name w:val="Hyperlink"/>
    <w:basedOn w:val="DefaultParagraphFont"/>
    <w:uiPriority w:val="99"/>
    <w:unhideWhenUsed/>
    <w:rsid w:val="00B72DBA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CBFB6-1DB4-4FB4-9CF2-707F9169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146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16</cp:revision>
  <dcterms:created xsi:type="dcterms:W3CDTF">2016-09-06T17:39:00Z</dcterms:created>
  <dcterms:modified xsi:type="dcterms:W3CDTF">2017-04-07T01:31:00Z</dcterms:modified>
</cp:coreProperties>
</file>