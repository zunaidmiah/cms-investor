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83" w:rsidRPr="002A0E83" w:rsidRDefault="00E41646" w:rsidP="00EC6A22">
      <w:pPr>
        <w:pStyle w:val="ContactInfo"/>
        <w:tabs>
          <w:tab w:val="left" w:pos="6420"/>
          <w:tab w:val="right" w:pos="10080"/>
        </w:tabs>
        <w:jc w:val="left"/>
        <w:rPr>
          <w:b/>
          <w:sz w:val="32"/>
        </w:rPr>
      </w:pPr>
      <w:sdt>
        <w:sdtPr>
          <w:rPr>
            <w:b/>
            <w:sz w:val="32"/>
          </w:rPr>
          <w:alias w:val="Your Name"/>
          <w:tag w:val=""/>
          <w:id w:val="1197042864"/>
          <w:placeholder>
            <w:docPart w:val="0EC6B81E08EB4DFDBAEDB146F6FB90E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A0E83" w:rsidRPr="002A0E83">
            <w:rPr>
              <w:b/>
              <w:sz w:val="32"/>
            </w:rPr>
            <w:t>MOHD AZRAF BIN MOHD RAZIF</w:t>
          </w:r>
        </w:sdtContent>
      </w:sdt>
    </w:p>
    <w:p w:rsidR="002A0E83" w:rsidRDefault="002A0E83" w:rsidP="00EC6A22">
      <w:pPr>
        <w:pStyle w:val="ContactInfo"/>
        <w:tabs>
          <w:tab w:val="left" w:pos="6420"/>
          <w:tab w:val="right" w:pos="10080"/>
        </w:tabs>
        <w:jc w:val="left"/>
        <w:rPr>
          <w:sz w:val="24"/>
        </w:rPr>
      </w:pPr>
    </w:p>
    <w:p w:rsidR="002C42BC" w:rsidRDefault="00E41646" w:rsidP="00EC6A22">
      <w:pPr>
        <w:pStyle w:val="ContactInfo"/>
        <w:tabs>
          <w:tab w:val="left" w:pos="6420"/>
          <w:tab w:val="right" w:pos="10080"/>
        </w:tabs>
        <w:jc w:val="left"/>
      </w:pPr>
      <w:sdt>
        <w:sdtPr>
          <w:rPr>
            <w:sz w:val="24"/>
          </w:rPr>
          <w:alias w:val="Street Address"/>
          <w:tag w:val="Street Address"/>
          <w:id w:val="1415969137"/>
          <w:placeholder>
            <w:docPart w:val="F8362449BAE64752896FC29F4AB7BD5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A749B">
            <w:rPr>
              <w:sz w:val="24"/>
            </w:rPr>
            <w:t xml:space="preserve">No. 52, </w:t>
          </w:r>
          <w:proofErr w:type="spellStart"/>
          <w:r w:rsidR="009A749B">
            <w:rPr>
              <w:sz w:val="24"/>
            </w:rPr>
            <w:t>Perumahan</w:t>
          </w:r>
          <w:proofErr w:type="spellEnd"/>
          <w:r w:rsidR="009A749B">
            <w:rPr>
              <w:sz w:val="24"/>
            </w:rPr>
            <w:t xml:space="preserve"> </w:t>
          </w:r>
          <w:proofErr w:type="spellStart"/>
          <w:r w:rsidR="009A749B">
            <w:rPr>
              <w:sz w:val="24"/>
            </w:rPr>
            <w:t>Bkt</w:t>
          </w:r>
          <w:proofErr w:type="spellEnd"/>
          <w:r w:rsidR="009A749B">
            <w:rPr>
              <w:sz w:val="24"/>
            </w:rPr>
            <w:t xml:space="preserve">. </w:t>
          </w:r>
          <w:proofErr w:type="spellStart"/>
          <w:r w:rsidR="009A749B">
            <w:rPr>
              <w:sz w:val="24"/>
            </w:rPr>
            <w:t>Kenau</w:t>
          </w:r>
          <w:proofErr w:type="spellEnd"/>
          <w:r w:rsidR="009A749B">
            <w:rPr>
              <w:sz w:val="24"/>
            </w:rPr>
            <w:t xml:space="preserve">, </w:t>
          </w:r>
          <w:proofErr w:type="spellStart"/>
          <w:r w:rsidR="009A749B">
            <w:rPr>
              <w:sz w:val="24"/>
            </w:rPr>
            <w:t>Pulau</w:t>
          </w:r>
          <w:proofErr w:type="spellEnd"/>
          <w:r w:rsidR="009A749B">
            <w:rPr>
              <w:sz w:val="24"/>
            </w:rPr>
            <w:t xml:space="preserve"> </w:t>
          </w:r>
          <w:proofErr w:type="spellStart"/>
          <w:r w:rsidR="009A749B">
            <w:rPr>
              <w:sz w:val="24"/>
            </w:rPr>
            <w:t>Manis</w:t>
          </w:r>
          <w:proofErr w:type="spellEnd"/>
        </w:sdtContent>
      </w:sdt>
    </w:p>
    <w:p w:rsidR="002C42BC" w:rsidRDefault="00E41646" w:rsidP="00EC6A22">
      <w:pPr>
        <w:pStyle w:val="ContactInfo"/>
        <w:jc w:val="left"/>
      </w:pPr>
      <w:sdt>
        <w:sdtPr>
          <w:rPr>
            <w:color w:val="auto"/>
            <w:sz w:val="24"/>
          </w:rPr>
          <w:alias w:val="Category"/>
          <w:tag w:val=""/>
          <w:id w:val="1543715586"/>
          <w:placeholder>
            <w:docPart w:val="C8B64328342E471096CA5FC8230F7885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EC6A22" w:rsidRPr="000F77C7">
            <w:rPr>
              <w:color w:val="auto"/>
              <w:sz w:val="24"/>
            </w:rPr>
            <w:t xml:space="preserve">26640 </w:t>
          </w:r>
          <w:proofErr w:type="spellStart"/>
          <w:r w:rsidR="00EC6A22" w:rsidRPr="000F77C7">
            <w:rPr>
              <w:color w:val="auto"/>
              <w:sz w:val="24"/>
            </w:rPr>
            <w:t>Pekan</w:t>
          </w:r>
          <w:proofErr w:type="spellEnd"/>
          <w:r w:rsidR="00EC6A22" w:rsidRPr="000F77C7">
            <w:rPr>
              <w:color w:val="auto"/>
              <w:sz w:val="24"/>
            </w:rPr>
            <w:t xml:space="preserve"> Pahang</w:t>
          </w:r>
        </w:sdtContent>
      </w:sdt>
    </w:p>
    <w:p w:rsidR="002C42BC" w:rsidRDefault="00E41646" w:rsidP="000F77C7">
      <w:pPr>
        <w:pStyle w:val="ContactInfo"/>
        <w:tabs>
          <w:tab w:val="left" w:pos="8565"/>
        </w:tabs>
        <w:jc w:val="left"/>
      </w:pPr>
      <w:sdt>
        <w:sdtPr>
          <w:rPr>
            <w:sz w:val="24"/>
          </w:rPr>
          <w:alias w:val="Telephone"/>
          <w:tag w:val="Telephone"/>
          <w:id w:val="599758962"/>
          <w:placeholder>
            <w:docPart w:val="E09438784CA54C1482E9E4A84F8FAA7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C6A22" w:rsidRPr="000F77C7">
            <w:rPr>
              <w:sz w:val="24"/>
            </w:rPr>
            <w:t>012-9870468</w:t>
          </w:r>
        </w:sdtContent>
      </w:sdt>
      <w:r w:rsidR="000F77C7">
        <w:tab/>
      </w:r>
    </w:p>
    <w:p w:rsidR="000F77C7" w:rsidRDefault="00E41646" w:rsidP="000F77C7">
      <w:pPr>
        <w:pStyle w:val="ContactInfo"/>
        <w:jc w:val="left"/>
        <w:rPr>
          <w:rStyle w:val="Emphasis"/>
        </w:rPr>
      </w:pPr>
      <w:sdt>
        <w:sdtPr>
          <w:rPr>
            <w:rStyle w:val="Emphasis"/>
            <w:sz w:val="24"/>
          </w:rPr>
          <w:alias w:val="Email"/>
          <w:tag w:val=""/>
          <w:id w:val="1889536063"/>
          <w:placeholder>
            <w:docPart w:val="384E1AD45E984F4B95EC396F1697AF1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r w:rsidR="00F9063D">
            <w:rPr>
              <w:rStyle w:val="Emphasis"/>
              <w:sz w:val="24"/>
            </w:rPr>
            <w:t>azrafrazif</w:t>
          </w:r>
          <w:r w:rsidR="009A749B">
            <w:rPr>
              <w:rStyle w:val="Emphasis"/>
              <w:sz w:val="24"/>
            </w:rPr>
            <w:t>@</w:t>
          </w:r>
          <w:r w:rsidR="00F9063D">
            <w:rPr>
              <w:rStyle w:val="Emphasis"/>
              <w:sz w:val="24"/>
            </w:rPr>
            <w:t>gmail</w:t>
          </w:r>
          <w:r w:rsidR="009A749B">
            <w:rPr>
              <w:rStyle w:val="Emphasis"/>
              <w:sz w:val="24"/>
            </w:rPr>
            <w:t xml:space="preserve">.com </w:t>
          </w:r>
        </w:sdtContent>
      </w:sdt>
    </w:p>
    <w:p w:rsidR="002C42BC" w:rsidRPr="000F77C7" w:rsidRDefault="00A15E4C" w:rsidP="000F77C7">
      <w:pPr>
        <w:pStyle w:val="ContactInfo"/>
        <w:ind w:left="2160"/>
        <w:jc w:val="left"/>
        <w:rPr>
          <w:color w:val="7E97AD" w:themeColor="accent1"/>
        </w:rPr>
      </w:pPr>
      <w:r>
        <w:rPr>
          <w:noProof/>
          <w:lang w:val="ms-MY" w:eastAsia="ms-MY"/>
        </w:rPr>
        <w:lastRenderedPageBreak/>
        <w:drawing>
          <wp:inline distT="0" distB="0" distL="0" distR="0" wp14:anchorId="7622B0A4" wp14:editId="2BDF6CC7">
            <wp:extent cx="1410162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62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7C7" w:rsidRDefault="000F77C7">
      <w:pPr>
        <w:pStyle w:val="Name"/>
        <w:sectPr w:rsidR="000F77C7" w:rsidSect="000F77C7">
          <w:footerReference w:type="default" r:id="rId13"/>
          <w:pgSz w:w="12240" w:h="15840" w:code="1"/>
          <w:pgMar w:top="1080" w:right="1080" w:bottom="1080" w:left="10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num="2" w:space="720"/>
          <w:titlePg/>
          <w:docGrid w:linePitch="360"/>
        </w:sectPr>
      </w:pPr>
    </w:p>
    <w:p w:rsidR="002C42BC" w:rsidRDefault="002C42BC">
      <w:pPr>
        <w:pStyle w:val="Name"/>
      </w:pP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2C42BC" w:rsidTr="007F374D">
        <w:tc>
          <w:tcPr>
            <w:tcW w:w="1778" w:type="dxa"/>
          </w:tcPr>
          <w:p w:rsidR="002C42BC" w:rsidRPr="00A4731C" w:rsidRDefault="00451FCE">
            <w:pPr>
              <w:pStyle w:val="Heading1"/>
              <w:rPr>
                <w:b/>
              </w:rPr>
            </w:pPr>
            <w:r w:rsidRPr="00A4731C">
              <w:rPr>
                <w:b/>
              </w:rPr>
              <w:t>INTRODUCTION</w:t>
            </w:r>
          </w:p>
        </w:tc>
        <w:tc>
          <w:tcPr>
            <w:tcW w:w="472" w:type="dxa"/>
          </w:tcPr>
          <w:p w:rsidR="002C42BC" w:rsidRPr="00A4731C" w:rsidRDefault="002C42BC">
            <w:pPr>
              <w:rPr>
                <w:b/>
              </w:rPr>
            </w:pPr>
          </w:p>
        </w:tc>
        <w:tc>
          <w:tcPr>
            <w:tcW w:w="7830" w:type="dxa"/>
          </w:tcPr>
          <w:p w:rsidR="002C42BC" w:rsidRDefault="00A4731C" w:rsidP="00A4731C">
            <w:pPr>
              <w:pStyle w:val="ResumeText"/>
            </w:pPr>
            <w:r>
              <w:t xml:space="preserve">Recent graduate with a </w:t>
            </w:r>
            <w:r w:rsidR="00451FCE" w:rsidRPr="00A4731C">
              <w:rPr>
                <w:b/>
              </w:rPr>
              <w:t>Master</w:t>
            </w:r>
            <w:r w:rsidRPr="00A4731C">
              <w:rPr>
                <w:b/>
              </w:rPr>
              <w:t>s (Degree)</w:t>
            </w:r>
            <w:r w:rsidR="00451FCE" w:rsidRPr="00A4731C">
              <w:rPr>
                <w:b/>
              </w:rPr>
              <w:t xml:space="preserve"> of Electrical Engineering in UTM</w:t>
            </w:r>
            <w:r w:rsidR="00451FCE">
              <w:t xml:space="preserve">. </w:t>
            </w:r>
            <w:r w:rsidR="00CE353D" w:rsidRPr="00CE353D">
              <w:rPr>
                <w:lang w:val="ms-MY"/>
              </w:rPr>
              <w:t>. Interested for a full time position. Fast learner, self motivated and positive person.</w:t>
            </w:r>
          </w:p>
        </w:tc>
      </w:tr>
      <w:tr w:rsidR="002C42BC" w:rsidTr="007F374D">
        <w:tc>
          <w:tcPr>
            <w:tcW w:w="1778" w:type="dxa"/>
          </w:tcPr>
          <w:p w:rsidR="002C42BC" w:rsidRPr="00A4731C" w:rsidRDefault="00027630">
            <w:pPr>
              <w:pStyle w:val="Heading1"/>
              <w:rPr>
                <w:b/>
              </w:rPr>
            </w:pPr>
            <w:r w:rsidRPr="00A4731C">
              <w:rPr>
                <w:b/>
              </w:rPr>
              <w:t>activities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F36747" w:rsidRDefault="00F36747" w:rsidP="006848EC">
            <w:proofErr w:type="spellStart"/>
            <w:r>
              <w:t>Kursus</w:t>
            </w:r>
            <w:proofErr w:type="spellEnd"/>
            <w:r w:rsidR="00914FF1">
              <w:t xml:space="preserve"> </w:t>
            </w:r>
            <w:proofErr w:type="spellStart"/>
            <w:r w:rsidRPr="003A491C">
              <w:rPr>
                <w:b/>
              </w:rPr>
              <w:t>Kad</w:t>
            </w:r>
            <w:proofErr w:type="spellEnd"/>
            <w:r w:rsidR="00914FF1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Hijau</w:t>
            </w:r>
            <w:proofErr w:type="spellEnd"/>
            <w:r w:rsidRPr="003A491C">
              <w:rPr>
                <w:b/>
              </w:rPr>
              <w:t xml:space="preserve"> CIDB (GREEN CARD)</w:t>
            </w:r>
          </w:p>
          <w:p w:rsidR="006848EC" w:rsidRDefault="006848EC" w:rsidP="006848EC">
            <w:r>
              <w:t>Participation as volleyball athlete in “</w:t>
            </w:r>
            <w:r w:rsidRPr="003A491C">
              <w:rPr>
                <w:b/>
              </w:rPr>
              <w:t>UTM GAMES 2012</w:t>
            </w:r>
            <w:r>
              <w:t>”</w:t>
            </w:r>
          </w:p>
          <w:p w:rsidR="006848EC" w:rsidRDefault="006848EC" w:rsidP="006848EC">
            <w:r>
              <w:t xml:space="preserve">Participation as </w:t>
            </w:r>
            <w:proofErr w:type="spellStart"/>
            <w:r w:rsidR="00027630">
              <w:t>S</w:t>
            </w:r>
            <w:r>
              <w:t>epak</w:t>
            </w:r>
            <w:proofErr w:type="spellEnd"/>
            <w:r w:rsidR="00F9063D">
              <w:t xml:space="preserve"> </w:t>
            </w:r>
            <w:proofErr w:type="spellStart"/>
            <w:r w:rsidR="00027630">
              <w:t>T</w:t>
            </w:r>
            <w:r>
              <w:t>akraw</w:t>
            </w:r>
            <w:proofErr w:type="spellEnd"/>
            <w:r>
              <w:t xml:space="preserve"> athlete in “</w:t>
            </w:r>
            <w:proofErr w:type="spellStart"/>
            <w:r w:rsidRPr="003A491C">
              <w:rPr>
                <w:b/>
              </w:rPr>
              <w:t>Kejohanan</w:t>
            </w:r>
            <w:proofErr w:type="spellEnd"/>
            <w:r w:rsidR="00F9063D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Sukan</w:t>
            </w:r>
            <w:proofErr w:type="spellEnd"/>
            <w:r w:rsidR="00F9063D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Antara</w:t>
            </w:r>
            <w:proofErr w:type="spellEnd"/>
            <w:r w:rsidR="00F9063D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Kolej</w:t>
            </w:r>
            <w:proofErr w:type="spellEnd"/>
            <w:r w:rsidR="00F9063D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Mahasiswa</w:t>
            </w:r>
            <w:proofErr w:type="spellEnd"/>
            <w:r w:rsidRPr="003A491C">
              <w:rPr>
                <w:b/>
              </w:rPr>
              <w:t xml:space="preserve"> 2010(SUKAM XVIII ‘10)</w:t>
            </w:r>
            <w:r w:rsidR="003A491C" w:rsidRPr="003A491C">
              <w:rPr>
                <w:b/>
              </w:rPr>
              <w:t xml:space="preserve"> UTM</w:t>
            </w:r>
            <w:r w:rsidRPr="003A491C">
              <w:rPr>
                <w:b/>
              </w:rPr>
              <w:t>”</w:t>
            </w:r>
            <w:r w:rsidR="003A491C" w:rsidRPr="003A491C">
              <w:rPr>
                <w:b/>
              </w:rPr>
              <w:t xml:space="preserve"> </w:t>
            </w:r>
          </w:p>
          <w:p w:rsidR="006848EC" w:rsidRDefault="003A491C" w:rsidP="006848EC">
            <w:r>
              <w:t xml:space="preserve">Participation in </w:t>
            </w:r>
            <w:proofErr w:type="spellStart"/>
            <w:r w:rsidRPr="003A491C">
              <w:rPr>
                <w:b/>
              </w:rPr>
              <w:t>Gunung</w:t>
            </w:r>
            <w:proofErr w:type="spellEnd"/>
            <w:r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Lambak</w:t>
            </w:r>
            <w:proofErr w:type="spellEnd"/>
            <w:r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Pra-</w:t>
            </w:r>
            <w:r w:rsidR="006848EC" w:rsidRPr="003A491C">
              <w:rPr>
                <w:b/>
              </w:rPr>
              <w:t>Experd</w:t>
            </w:r>
            <w:proofErr w:type="spellEnd"/>
            <w:r w:rsidR="006848EC" w:rsidRPr="003A491C">
              <w:rPr>
                <w:b/>
              </w:rPr>
              <w:t xml:space="preserve"> 2010</w:t>
            </w:r>
          </w:p>
          <w:p w:rsidR="006848EC" w:rsidRDefault="006848EC" w:rsidP="006848EC">
            <w:r>
              <w:t>Bronze medal as volleyball athlete in “</w:t>
            </w:r>
            <w:proofErr w:type="spellStart"/>
            <w:r w:rsidRPr="003A491C">
              <w:rPr>
                <w:b/>
              </w:rPr>
              <w:t>Kejohanan</w:t>
            </w:r>
            <w:proofErr w:type="spellEnd"/>
            <w:r w:rsidR="0015503A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Sukan</w:t>
            </w:r>
            <w:proofErr w:type="spellEnd"/>
            <w:r w:rsidR="0015503A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Antara</w:t>
            </w:r>
            <w:proofErr w:type="spellEnd"/>
            <w:r w:rsidR="0015503A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Kolej</w:t>
            </w:r>
            <w:proofErr w:type="spellEnd"/>
            <w:r w:rsidR="0015503A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Mahasiswa</w:t>
            </w:r>
            <w:proofErr w:type="spellEnd"/>
            <w:r w:rsidRPr="003A491C">
              <w:rPr>
                <w:b/>
              </w:rPr>
              <w:t xml:space="preserve"> 2009 (SUKAM XVIII ‘09)</w:t>
            </w:r>
            <w:r w:rsidR="003A491C" w:rsidRPr="003A491C">
              <w:rPr>
                <w:b/>
              </w:rPr>
              <w:t xml:space="preserve"> UTM</w:t>
            </w:r>
            <w:r w:rsidRPr="003A491C">
              <w:t>”</w:t>
            </w:r>
            <w:r w:rsidR="003A491C">
              <w:t xml:space="preserve"> </w:t>
            </w:r>
          </w:p>
          <w:p w:rsidR="00027630" w:rsidRDefault="00027630" w:rsidP="00027630">
            <w:pPr>
              <w:pStyle w:val="ResumeText"/>
            </w:pPr>
            <w:r>
              <w:t xml:space="preserve">Committees for </w:t>
            </w:r>
            <w:r w:rsidRPr="003A491C">
              <w:rPr>
                <w:b/>
              </w:rPr>
              <w:t>Festival Convocation UTM (FESKO 11)</w:t>
            </w:r>
          </w:p>
          <w:p w:rsidR="00BD50B4" w:rsidRDefault="00BD50B4" w:rsidP="00BD50B4">
            <w:pPr>
              <w:pStyle w:val="ResumeText"/>
            </w:pPr>
            <w:r>
              <w:t>Committee in “</w:t>
            </w:r>
            <w:proofErr w:type="spellStart"/>
            <w:r w:rsidRPr="003A491C">
              <w:rPr>
                <w:b/>
              </w:rPr>
              <w:t>Malam</w:t>
            </w:r>
            <w:proofErr w:type="spellEnd"/>
            <w:r w:rsidR="00DA11FB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Puncak</w:t>
            </w:r>
            <w:proofErr w:type="spellEnd"/>
            <w:r w:rsidR="00DA11FB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Perdana</w:t>
            </w:r>
            <w:proofErr w:type="spellEnd"/>
            <w:r w:rsidRPr="003A491C">
              <w:rPr>
                <w:b/>
              </w:rPr>
              <w:t xml:space="preserve"> VIII 2010</w:t>
            </w:r>
            <w:r>
              <w:t>”</w:t>
            </w:r>
          </w:p>
          <w:p w:rsidR="00027630" w:rsidRDefault="00027630" w:rsidP="00027630">
            <w:r>
              <w:t>Vice treasurer in program “</w:t>
            </w:r>
            <w:r w:rsidRPr="003A491C">
              <w:rPr>
                <w:b/>
              </w:rPr>
              <w:t>Perak Academic and Community Services 2010</w:t>
            </w:r>
            <w:r w:rsidR="003A491C">
              <w:rPr>
                <w:b/>
              </w:rPr>
              <w:t xml:space="preserve"> </w:t>
            </w:r>
            <w:r w:rsidRPr="003A491C">
              <w:rPr>
                <w:b/>
              </w:rPr>
              <w:t>(PACS’ 2010)</w:t>
            </w:r>
            <w:r>
              <w:t>”</w:t>
            </w:r>
          </w:p>
          <w:p w:rsidR="00027630" w:rsidRDefault="00027630" w:rsidP="00027630">
            <w:r>
              <w:t>Vice treasurer in program “</w:t>
            </w:r>
            <w:proofErr w:type="spellStart"/>
            <w:r w:rsidRPr="003A491C">
              <w:rPr>
                <w:b/>
              </w:rPr>
              <w:t>Khidmat</w:t>
            </w:r>
            <w:proofErr w:type="spellEnd"/>
            <w:r w:rsidR="00DA11FB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Bakti</w:t>
            </w:r>
            <w:proofErr w:type="spellEnd"/>
            <w:r w:rsidR="00DA11FB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Siswa</w:t>
            </w:r>
            <w:proofErr w:type="spellEnd"/>
            <w:r w:rsidR="00DA11FB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Semporna</w:t>
            </w:r>
            <w:proofErr w:type="spellEnd"/>
            <w:r w:rsidRPr="003A491C">
              <w:rPr>
                <w:b/>
              </w:rPr>
              <w:t xml:space="preserve"> Academic and Community Services 2010 (PERSACS’ 2010)</w:t>
            </w:r>
            <w:r>
              <w:t>”</w:t>
            </w:r>
          </w:p>
          <w:p w:rsidR="00630FE9" w:rsidRDefault="00630FE9" w:rsidP="00027630">
            <w:r>
              <w:t xml:space="preserve">Participation in </w:t>
            </w:r>
            <w:r w:rsidR="003A491C">
              <w:t>“</w:t>
            </w:r>
            <w:proofErr w:type="spellStart"/>
            <w:r w:rsidR="003A491C" w:rsidRPr="003A491C">
              <w:rPr>
                <w:b/>
              </w:rPr>
              <w:t>Generasi</w:t>
            </w:r>
            <w:proofErr w:type="spellEnd"/>
            <w:r w:rsidR="003A491C" w:rsidRPr="003A491C">
              <w:rPr>
                <w:b/>
              </w:rPr>
              <w:t xml:space="preserve"> al-Quran 2009</w:t>
            </w:r>
            <w:r w:rsidR="003A491C">
              <w:t>”</w:t>
            </w:r>
          </w:p>
          <w:p w:rsidR="00027630" w:rsidRDefault="00027630" w:rsidP="00027630">
            <w:pPr>
              <w:pStyle w:val="ResumeText"/>
            </w:pPr>
            <w:r>
              <w:t>Participation in “</w:t>
            </w:r>
            <w:proofErr w:type="spellStart"/>
            <w:r w:rsidRPr="003A491C">
              <w:rPr>
                <w:b/>
              </w:rPr>
              <w:t>Kursus</w:t>
            </w:r>
            <w:proofErr w:type="spellEnd"/>
            <w:r w:rsidR="0015503A" w:rsidRPr="003A491C">
              <w:rPr>
                <w:b/>
              </w:rPr>
              <w:t xml:space="preserve"> </w:t>
            </w:r>
            <w:proofErr w:type="spellStart"/>
            <w:r w:rsidRPr="003A491C">
              <w:rPr>
                <w:b/>
              </w:rPr>
              <w:t>Bina</w:t>
            </w:r>
            <w:proofErr w:type="spellEnd"/>
            <w:r w:rsidRPr="003A491C">
              <w:rPr>
                <w:b/>
              </w:rPr>
              <w:t xml:space="preserve"> Negara (</w:t>
            </w:r>
            <w:proofErr w:type="spellStart"/>
            <w:r w:rsidRPr="003A491C">
              <w:rPr>
                <w:b/>
              </w:rPr>
              <w:t>Asas</w:t>
            </w:r>
            <w:proofErr w:type="spellEnd"/>
            <w:r w:rsidRPr="003A491C">
              <w:rPr>
                <w:b/>
              </w:rPr>
              <w:t>)</w:t>
            </w:r>
            <w:r w:rsidR="003A491C" w:rsidRPr="003A491C">
              <w:rPr>
                <w:b/>
              </w:rPr>
              <w:t xml:space="preserve"> 2008</w:t>
            </w:r>
            <w:r>
              <w:t xml:space="preserve">” </w:t>
            </w:r>
          </w:p>
          <w:p w:rsidR="002C42BC" w:rsidRDefault="002C42BC" w:rsidP="00BD50B4">
            <w:pPr>
              <w:pStyle w:val="ResumeText"/>
            </w:pPr>
          </w:p>
        </w:tc>
      </w:tr>
      <w:tr w:rsidR="002C42BC" w:rsidTr="007F374D">
        <w:tc>
          <w:tcPr>
            <w:tcW w:w="1778" w:type="dxa"/>
          </w:tcPr>
          <w:p w:rsidR="002C42BC" w:rsidRPr="00A4731C" w:rsidRDefault="00A4731C">
            <w:pPr>
              <w:pStyle w:val="Heading1"/>
              <w:rPr>
                <w:b/>
              </w:rPr>
            </w:pPr>
            <w:r w:rsidRPr="00A4731C">
              <w:rPr>
                <w:b/>
              </w:rPr>
              <w:t>Work History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:rsidR="002C42BC" w:rsidRDefault="00582C5C">
                    <w:pPr>
                      <w:pStyle w:val="Heading2"/>
                    </w:pPr>
                    <w:r>
                      <w:t>INTERN, IC MICROSYSTEMS</w:t>
                    </w:r>
                  </w:p>
                  <w:p w:rsidR="002C42BC" w:rsidRDefault="002373F9">
                    <w:pPr>
                      <w:pStyle w:val="ResumeText"/>
                    </w:pPr>
                    <w:r>
                      <w:t xml:space="preserve">18 </w:t>
                    </w:r>
                    <w:r w:rsidR="00582C5C">
                      <w:t>June 2012-</w:t>
                    </w:r>
                    <w:r>
                      <w:t>7 September</w:t>
                    </w:r>
                    <w:r w:rsidR="00582C5C">
                      <w:t xml:space="preserve"> 2012</w:t>
                    </w:r>
                  </w:p>
                  <w:p w:rsidR="00895967" w:rsidRDefault="002373F9" w:rsidP="0089596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IC fabrication process &amp;</w:t>
                    </w:r>
                    <w:r w:rsidR="00895967">
                      <w:t>device Characterization</w:t>
                    </w:r>
                  </w:p>
                  <w:p w:rsidR="00895967" w:rsidRDefault="00895967" w:rsidP="00895967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Digital Circuit Simulation &amp; layout </w:t>
                    </w:r>
                  </w:p>
                  <w:p w:rsidR="002C42BC" w:rsidRDefault="00895967" w:rsidP="006848EC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Custom Digital IC design</w:t>
                    </w:r>
                  </w:p>
                </w:sdtContent>
              </w:sdt>
            </w:sdtContent>
          </w:sdt>
        </w:tc>
      </w:tr>
      <w:tr w:rsidR="002C42BC" w:rsidTr="007F374D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B559D7" w:rsidRPr="006535FC" w:rsidRDefault="00EC6A22" w:rsidP="00B559D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6535FC">
                      <w:t xml:space="preserve">UTM SKUDAI, </w:t>
                    </w:r>
                    <w:r w:rsidR="00B559D7" w:rsidRPr="006535FC">
                      <w:t>Masters</w:t>
                    </w:r>
                    <w:r w:rsidRPr="006535FC">
                      <w:t xml:space="preserve"> of engineering</w:t>
                    </w:r>
                    <w:r w:rsidR="001219C9" w:rsidRPr="006535FC">
                      <w:t xml:space="preserve"> (electrical)</w:t>
                    </w:r>
                    <w:r w:rsidR="003D3E90" w:rsidRPr="006535FC">
                      <w:t>, 2016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745079968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516381278"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B559D7" w:rsidRPr="006535FC" w:rsidRDefault="00B559D7" w:rsidP="00B559D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6535FC">
                      <w:t>UTM SKUDAI, bachelor of engineering</w:t>
                    </w:r>
                    <w:r w:rsidR="001219C9" w:rsidRPr="006535FC">
                      <w:t xml:space="preserve"> (electric electronic)</w:t>
                    </w:r>
                    <w:r w:rsidR="003D3E90" w:rsidRPr="006535FC">
                      <w:t>, 2013</w:t>
                    </w:r>
                  </w:p>
                  <w:p w:rsidR="00B559D7" w:rsidRPr="006535FC" w:rsidRDefault="00B559D7" w:rsidP="00EC6A22">
                    <w:pPr>
                      <w:pStyle w:val="Heading2"/>
                      <w:rPr>
                        <w:rFonts w:eastAsiaTheme="minorEastAsia" w:cs="Times New Roman"/>
                        <w:b w:val="0"/>
                        <w:i/>
                        <w:color w:val="auto"/>
                        <w:szCs w:val="24"/>
                      </w:rPr>
                    </w:pPr>
                    <w:r w:rsidRPr="006535FC">
                      <w:t>CGPA: 3.33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965282039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878116854"/>
                </w:sdtPr>
                <w:sdtEndPr/>
                <w:sdtContent>
                  <w:p w:rsidR="00EC6A22" w:rsidRPr="006535FC" w:rsidRDefault="00DA3EE3" w:rsidP="00EC6A22">
                    <w:pPr>
                      <w:pStyle w:val="Heading2"/>
                    </w:pPr>
                    <w:r w:rsidRPr="006535FC">
                      <w:t>COLLEGE M</w:t>
                    </w:r>
                    <w:r w:rsidR="006848EC" w:rsidRPr="006535FC">
                      <w:t>ATRICULATION JOHOR</w:t>
                    </w:r>
                    <w:r w:rsidR="00A96A71" w:rsidRPr="006535FC">
                      <w:t xml:space="preserve"> </w:t>
                    </w:r>
                    <w:r w:rsidR="00F36747" w:rsidRPr="006535FC">
                      <w:t>TANGKAK, physical science student</w:t>
                    </w:r>
                    <w:r w:rsidR="00C45435" w:rsidRPr="006535FC">
                      <w:t>, 2008</w:t>
                    </w:r>
                  </w:p>
                  <w:p w:rsidR="00EC6A22" w:rsidRPr="006535FC" w:rsidRDefault="006848EC" w:rsidP="00EC6A22">
                    <w:pPr>
                      <w:rPr>
                        <w:rFonts w:eastAsiaTheme="minorEastAsia"/>
                      </w:rPr>
                    </w:pPr>
                    <w:r w:rsidRPr="006535FC">
                      <w:rPr>
                        <w:b/>
                      </w:rPr>
                      <w:t xml:space="preserve">CGPA: 4.00 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6682871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59718966"/>
                </w:sdtPr>
                <w:sdtEndPr/>
                <w:sdtContent>
                  <w:p w:rsidR="00F36747" w:rsidRPr="006535FC" w:rsidRDefault="00C45435" w:rsidP="00F36747">
                    <w:pPr>
                      <w:pStyle w:val="Heading2"/>
                    </w:pPr>
                    <w:r w:rsidRPr="006535FC">
                      <w:t xml:space="preserve">smksp pekan, student, </w:t>
                    </w:r>
                    <w:r w:rsidR="00F36747" w:rsidRPr="006535FC">
                      <w:t>2000-2007</w:t>
                    </w:r>
                  </w:p>
                  <w:p w:rsidR="00F36747" w:rsidRPr="006535FC" w:rsidRDefault="00F36747" w:rsidP="00F36747">
                    <w:proofErr w:type="spellStart"/>
                    <w:r w:rsidRPr="006535FC">
                      <w:rPr>
                        <w:rFonts w:ascii="Bookman Old Style" w:hAnsi="Bookman Old Style" w:cs="Arial"/>
                      </w:rPr>
                      <w:t>Sijil</w:t>
                    </w:r>
                    <w:proofErr w:type="spellEnd"/>
                    <w:r w:rsidR="0015503A" w:rsidRPr="006535FC">
                      <w:rPr>
                        <w:rFonts w:ascii="Bookman Old Style" w:hAnsi="Bookman Old Style" w:cs="Arial"/>
                      </w:rPr>
                      <w:t xml:space="preserve"> </w:t>
                    </w:r>
                    <w:proofErr w:type="spellStart"/>
                    <w:r w:rsidRPr="006535FC">
                      <w:rPr>
                        <w:rFonts w:ascii="Bookman Old Style" w:hAnsi="Bookman Old Style" w:cs="Arial"/>
                      </w:rPr>
                      <w:t>Pelajaran</w:t>
                    </w:r>
                    <w:proofErr w:type="spellEnd"/>
                    <w:r w:rsidRPr="006535FC">
                      <w:rPr>
                        <w:rFonts w:ascii="Bookman Old Style" w:hAnsi="Bookman Old Style" w:cs="Arial"/>
                      </w:rPr>
                      <w:t xml:space="preserve"> Malaysia (SPM) – 7A 3B</w:t>
                    </w:r>
                  </w:p>
                  <w:p w:rsidR="00F36747" w:rsidRPr="006535FC" w:rsidRDefault="00F36747" w:rsidP="00F36747">
                    <w:pPr>
                      <w:rPr>
                        <w:rFonts w:ascii="Bookman Old Style" w:hAnsi="Bookman Old Style" w:cs="Arial"/>
                      </w:rPr>
                    </w:pPr>
                    <w:proofErr w:type="spellStart"/>
                    <w:r w:rsidRPr="006535FC">
                      <w:rPr>
                        <w:rFonts w:ascii="Bookman Old Style" w:hAnsi="Bookman Old Style" w:cs="Arial"/>
                      </w:rPr>
                      <w:t>Penilaian</w:t>
                    </w:r>
                    <w:proofErr w:type="spellEnd"/>
                    <w:r w:rsidR="0015503A" w:rsidRPr="006535FC">
                      <w:rPr>
                        <w:rFonts w:ascii="Bookman Old Style" w:hAnsi="Bookman Old Style" w:cs="Arial"/>
                      </w:rPr>
                      <w:t xml:space="preserve"> </w:t>
                    </w:r>
                    <w:proofErr w:type="spellStart"/>
                    <w:r w:rsidRPr="006535FC">
                      <w:rPr>
                        <w:rFonts w:ascii="Bookman Old Style" w:hAnsi="Bookman Old Style" w:cs="Arial"/>
                      </w:rPr>
                      <w:t>Menengah</w:t>
                    </w:r>
                    <w:proofErr w:type="spellEnd"/>
                    <w:r w:rsidR="004F06CC" w:rsidRPr="006535FC">
                      <w:rPr>
                        <w:rFonts w:ascii="Bookman Old Style" w:hAnsi="Bookman Old Style" w:cs="Arial"/>
                      </w:rPr>
                      <w:t xml:space="preserve"> </w:t>
                    </w:r>
                    <w:proofErr w:type="spellStart"/>
                    <w:r w:rsidRPr="006535FC">
                      <w:rPr>
                        <w:rFonts w:ascii="Bookman Old Style" w:hAnsi="Bookman Old Style" w:cs="Arial"/>
                      </w:rPr>
                      <w:t>Rendah</w:t>
                    </w:r>
                    <w:proofErr w:type="spellEnd"/>
                    <w:r w:rsidRPr="006535FC">
                      <w:rPr>
                        <w:rFonts w:ascii="Bookman Old Style" w:hAnsi="Bookman Old Style" w:cs="Arial"/>
                      </w:rPr>
                      <w:t xml:space="preserve"> (PMR) – 6A 2B</w:t>
                    </w:r>
                  </w:p>
                </w:sdtContent>
              </w:sdt>
            </w:sdtContent>
          </w:sdt>
          <w:p w:rsidR="002C42BC" w:rsidRDefault="002C42BC"/>
        </w:tc>
      </w:tr>
      <w:tr w:rsidR="002C42BC" w:rsidTr="007F374D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027630" w:rsidRDefault="00027630" w:rsidP="00027630">
            <w:pPr>
              <w:pStyle w:val="ResumeText"/>
            </w:pPr>
            <w:r w:rsidRPr="00C4414B">
              <w:rPr>
                <w:b/>
              </w:rPr>
              <w:t>Malays</w:t>
            </w:r>
            <w:r>
              <w:t xml:space="preserve"> : Excellence</w:t>
            </w:r>
            <w:r w:rsidR="004F06CC">
              <w:t xml:space="preserve"> </w:t>
            </w:r>
            <w:r w:rsidR="00985CE3">
              <w:t>(1A for SPM)</w:t>
            </w:r>
          </w:p>
          <w:p w:rsidR="00027630" w:rsidRDefault="00027630" w:rsidP="004F06CC">
            <w:pPr>
              <w:pStyle w:val="ResumeText"/>
            </w:pPr>
            <w:r w:rsidRPr="00C4414B">
              <w:rPr>
                <w:b/>
              </w:rPr>
              <w:t>English</w:t>
            </w:r>
            <w:r>
              <w:t xml:space="preserve"> : Good </w:t>
            </w:r>
            <w:r w:rsidR="00985CE3">
              <w:t>(1A for SPM)</w:t>
            </w:r>
          </w:p>
          <w:p w:rsidR="00C4414B" w:rsidRDefault="00C4414B" w:rsidP="004F06CC">
            <w:pPr>
              <w:pStyle w:val="ResumeText"/>
            </w:pPr>
            <w:r w:rsidRPr="00C4414B">
              <w:rPr>
                <w:b/>
              </w:rPr>
              <w:t>Malaysian University English Test (MUET)</w:t>
            </w:r>
            <w:r>
              <w:t xml:space="preserve"> band 3</w:t>
            </w:r>
          </w:p>
        </w:tc>
      </w:tr>
      <w:tr w:rsidR="001D5268" w:rsidTr="007F374D">
        <w:tc>
          <w:tcPr>
            <w:tcW w:w="1778" w:type="dxa"/>
          </w:tcPr>
          <w:p w:rsidR="001D5268" w:rsidRDefault="001D5268">
            <w:pPr>
              <w:pStyle w:val="Heading1"/>
            </w:pPr>
            <w:r>
              <w:t>Subjects (DEGREE)</w:t>
            </w:r>
          </w:p>
        </w:tc>
        <w:tc>
          <w:tcPr>
            <w:tcW w:w="472" w:type="dxa"/>
          </w:tcPr>
          <w:p w:rsidR="001D5268" w:rsidRDefault="001D5268"/>
        </w:tc>
        <w:tc>
          <w:tcPr>
            <w:tcW w:w="7830" w:type="dxa"/>
          </w:tcPr>
          <w:p w:rsidR="001D5268" w:rsidRDefault="001D5268" w:rsidP="004F06CC">
            <w:pPr>
              <w:pStyle w:val="ResumeText"/>
            </w:pPr>
            <w:r>
              <w:t>C programming; A, Circuit Theory: A-, Digital Electronic: A- , Microprocessor: B+, Microcontroller: A-, CAD and ASIC Design: A</w:t>
            </w:r>
          </w:p>
        </w:tc>
      </w:tr>
      <w:tr w:rsidR="002C42BC" w:rsidTr="007F374D">
        <w:tc>
          <w:tcPr>
            <w:tcW w:w="1778" w:type="dxa"/>
          </w:tcPr>
          <w:p w:rsidR="002C42BC" w:rsidRDefault="0002763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B559D7" w:rsidRPr="00A96C23" w:rsidRDefault="001D6790" w:rsidP="00A96C23">
            <w:pPr>
              <w:pStyle w:val="ResumeText"/>
              <w:ind w:right="15"/>
            </w:pPr>
            <w:r w:rsidRPr="00AF0945">
              <w:rPr>
                <w:b/>
              </w:rPr>
              <w:t>MATLAB</w:t>
            </w:r>
            <w:r>
              <w:t xml:space="preserve">(LEVEL: BASIC), </w:t>
            </w:r>
            <w:r w:rsidRPr="00AF0945">
              <w:rPr>
                <w:b/>
              </w:rPr>
              <w:t>VISUAL BASIC</w:t>
            </w:r>
            <w:r>
              <w:t xml:space="preserve">(LEVEL: BASIC), </w:t>
            </w:r>
            <w:bookmarkStart w:id="0" w:name="_GoBack"/>
            <w:r w:rsidR="00A96C23" w:rsidRPr="00A33D6D">
              <w:rPr>
                <w:b/>
              </w:rPr>
              <w:t xml:space="preserve">C </w:t>
            </w:r>
            <w:r w:rsidRPr="00A33D6D">
              <w:rPr>
                <w:b/>
              </w:rPr>
              <w:t>P</w:t>
            </w:r>
            <w:bookmarkEnd w:id="0"/>
            <w:r w:rsidRPr="00AF0945">
              <w:rPr>
                <w:b/>
              </w:rPr>
              <w:t>ROGRAMING</w:t>
            </w:r>
            <w:r>
              <w:t>(LEVEL: BASIC),</w:t>
            </w:r>
            <w:r w:rsidRPr="00AF0945">
              <w:rPr>
                <w:b/>
              </w:rPr>
              <w:t>SILVACO ELECTRONIC DESIGN AUTOMATION</w:t>
            </w:r>
            <w:r>
              <w:t>(LEVEL: BASIC)</w:t>
            </w:r>
            <w:r w:rsidR="00AF0945">
              <w:t xml:space="preserve">, </w:t>
            </w:r>
            <w:r w:rsidR="009A749B">
              <w:rPr>
                <w:b/>
              </w:rPr>
              <w:t>MICROSOFT OFFICE WORD</w:t>
            </w:r>
            <w:r w:rsidR="009A749B" w:rsidRPr="009A749B">
              <w:t>(LEVEL: INTERMEDIATE)</w:t>
            </w:r>
            <w:r w:rsidR="009A749B">
              <w:rPr>
                <w:b/>
              </w:rPr>
              <w:t>, MICROSOFT OFFICE EXCEL</w:t>
            </w:r>
            <w:r w:rsidR="009A749B" w:rsidRPr="009A749B">
              <w:t>(LEVEL: BASIC)</w:t>
            </w:r>
          </w:p>
        </w:tc>
      </w:tr>
      <w:tr w:rsidR="00B559D7" w:rsidTr="007F374D">
        <w:tc>
          <w:tcPr>
            <w:tcW w:w="1778" w:type="dxa"/>
          </w:tcPr>
          <w:p w:rsidR="00B559D7" w:rsidRDefault="00B559D7">
            <w:pPr>
              <w:pStyle w:val="Heading1"/>
            </w:pPr>
            <w:r>
              <w:t>Publications</w:t>
            </w:r>
          </w:p>
        </w:tc>
        <w:tc>
          <w:tcPr>
            <w:tcW w:w="472" w:type="dxa"/>
          </w:tcPr>
          <w:p w:rsidR="00B559D7" w:rsidRDefault="00B559D7"/>
        </w:tc>
        <w:tc>
          <w:tcPr>
            <w:tcW w:w="7830" w:type="dxa"/>
          </w:tcPr>
          <w:p w:rsidR="00B559D7" w:rsidRDefault="00B559D7" w:rsidP="00A96C23">
            <w:pPr>
              <w:pStyle w:val="ResumeText"/>
              <w:ind w:right="724"/>
              <w:rPr>
                <w:b/>
              </w:rPr>
            </w:pPr>
            <w:r w:rsidRPr="00B559D7">
              <w:rPr>
                <w:b/>
              </w:rPr>
              <w:t xml:space="preserve">Low complexity maritime surveillance video using background subtraction on H. 264. </w:t>
            </w:r>
          </w:p>
          <w:p w:rsidR="00696DB6" w:rsidRPr="00AF0945" w:rsidRDefault="00696DB6" w:rsidP="007F374D">
            <w:pPr>
              <w:pStyle w:val="ResumeText"/>
              <w:rPr>
                <w:b/>
              </w:rPr>
            </w:pPr>
            <w:r w:rsidRPr="00696DB6">
              <w:rPr>
                <w:b/>
              </w:rPr>
              <w:t>Adaptive search window for low complexity surveillance video coding</w:t>
            </w:r>
          </w:p>
        </w:tc>
      </w:tr>
      <w:tr w:rsidR="00696DB6" w:rsidTr="007F374D">
        <w:tc>
          <w:tcPr>
            <w:tcW w:w="1778" w:type="dxa"/>
          </w:tcPr>
          <w:p w:rsidR="00696DB6" w:rsidRDefault="00696DB6">
            <w:pPr>
              <w:pStyle w:val="Heading1"/>
            </w:pPr>
            <w:r>
              <w:t>Research</w:t>
            </w:r>
          </w:p>
        </w:tc>
        <w:tc>
          <w:tcPr>
            <w:tcW w:w="472" w:type="dxa"/>
          </w:tcPr>
          <w:p w:rsidR="00696DB6" w:rsidRDefault="00696DB6"/>
        </w:tc>
        <w:tc>
          <w:tcPr>
            <w:tcW w:w="7830" w:type="dxa"/>
          </w:tcPr>
          <w:p w:rsidR="001050EE" w:rsidRPr="001050EE" w:rsidRDefault="001050EE" w:rsidP="00A96C23">
            <w:pPr>
              <w:pStyle w:val="ResumeText"/>
              <w:tabs>
                <w:tab w:val="left" w:pos="7389"/>
              </w:tabs>
              <w:ind w:right="441"/>
              <w:rPr>
                <w:b/>
                <w:lang w:val="en-GB"/>
              </w:rPr>
            </w:pPr>
            <w:r w:rsidRPr="001050EE">
              <w:rPr>
                <w:b/>
                <w:lang w:val="en-GB"/>
              </w:rPr>
              <w:t>MODIFIED INTER PREDICTION H.264 VIDEO ENCODING FOR MARITIME SURVEILLANCE</w:t>
            </w:r>
            <w:r w:rsidR="007F374D">
              <w:rPr>
                <w:b/>
                <w:lang w:val="en-GB"/>
              </w:rPr>
              <w:t xml:space="preserve"> </w:t>
            </w:r>
          </w:p>
        </w:tc>
      </w:tr>
      <w:tr w:rsidR="002C42BC" w:rsidTr="007F374D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/>
                <w:sdtContent>
                  <w:p w:rsidR="002C42BC" w:rsidRDefault="005008EE">
                    <w:pPr>
                      <w:pStyle w:val="Heading2"/>
                    </w:pPr>
                    <w:r>
                      <w:rPr>
                        <w:rFonts w:ascii="Times New Roman" w:hAnsi="Times New Roman" w:cs="Times New Roman"/>
                      </w:rPr>
                      <w:t>DR. MUSA BIN MOKJI</w:t>
                    </w:r>
                  </w:p>
                  <w:p w:rsidR="002C42BC" w:rsidRDefault="00D3607A" w:rsidP="00D3607A">
                    <w:pPr>
                      <w:pStyle w:val="ResumeText"/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</w:pPr>
                    <w:r w:rsidRPr="00D3607A"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  <w:t xml:space="preserve">Lecturer </w:t>
                    </w:r>
                    <w:r w:rsidR="005008EE"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  <w:t>of</w:t>
                    </w:r>
                    <w:r w:rsidRPr="00D3607A"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  <w:t xml:space="preserve"> </w:t>
                    </w:r>
                    <w:proofErr w:type="spellStart"/>
                    <w:r w:rsidRPr="00D3607A"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  <w:t>Universiti</w:t>
                    </w:r>
                    <w:proofErr w:type="spellEnd"/>
                    <w:r w:rsidR="007F374D"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  <w:t xml:space="preserve"> </w:t>
                    </w:r>
                    <w:proofErr w:type="spellStart"/>
                    <w:r w:rsidRPr="00D3607A"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  <w:t>Teknologi</w:t>
                    </w:r>
                    <w:proofErr w:type="spellEnd"/>
                    <w:r w:rsidRPr="00D3607A">
                      <w:rPr>
                        <w:rFonts w:ascii="inherit" w:eastAsia="Times New Roman" w:hAnsi="inherit" w:cs="Arial"/>
                        <w:b/>
                        <w:bCs/>
                        <w:color w:val="333333"/>
                        <w:kern w:val="0"/>
                        <w:lang w:eastAsia="en-US"/>
                      </w:rPr>
                      <w:t xml:space="preserve"> Malaysia (UTM)</w:t>
                    </w:r>
                  </w:p>
                  <w:p w:rsidR="001D6790" w:rsidRDefault="005008EE" w:rsidP="00D3607A">
                    <w:pPr>
                      <w:pStyle w:val="ResumeText"/>
                    </w:pPr>
                    <w:r>
                      <w:t>musamm</w:t>
                    </w:r>
                    <w:r w:rsidR="001B4B5D">
                      <w:t>@</w:t>
                    </w:r>
                    <w:r w:rsidR="001D6790">
                      <w:t>utm.my</w:t>
                    </w:r>
                  </w:p>
                  <w:p w:rsidR="006B71AF" w:rsidRPr="003F089B" w:rsidRDefault="006B71AF" w:rsidP="006B71AF">
                    <w:pPr>
                      <w:tabs>
                        <w:tab w:val="left" w:pos="-1080"/>
                        <w:tab w:val="left" w:pos="-720"/>
                        <w:tab w:val="left" w:pos="1800"/>
                        <w:tab w:val="left" w:pos="2160"/>
                        <w:tab w:val="left" w:pos="2880"/>
                        <w:tab w:val="left" w:pos="3600"/>
                        <w:tab w:val="left" w:pos="4320"/>
                        <w:tab w:val="left" w:pos="5040"/>
                        <w:tab w:val="left" w:pos="5760"/>
                        <w:tab w:val="left" w:pos="6480"/>
                        <w:tab w:val="left" w:pos="7200"/>
                        <w:tab w:val="left" w:pos="7920"/>
                        <w:tab w:val="left" w:pos="8640"/>
                        <w:tab w:val="left" w:pos="9360"/>
                        <w:tab w:val="left" w:pos="10080"/>
                        <w:tab w:val="left" w:pos="10800"/>
                        <w:tab w:val="left" w:pos="11520"/>
                        <w:tab w:val="left" w:pos="12240"/>
                        <w:tab w:val="left" w:pos="12960"/>
                        <w:tab w:val="left" w:pos="13680"/>
                        <w:tab w:val="left" w:pos="14400"/>
                        <w:tab w:val="left" w:pos="15120"/>
                        <w:tab w:val="left" w:pos="15840"/>
                        <w:tab w:val="left" w:pos="16560"/>
                        <w:tab w:val="left" w:pos="17280"/>
                        <w:tab w:val="left" w:pos="18000"/>
                        <w:tab w:val="left" w:pos="18720"/>
                      </w:tabs>
                      <w:spacing w:line="240" w:lineRule="auto"/>
                      <w:ind w:left="1620" w:hanging="1620"/>
                      <w:rPr>
                        <w:rFonts w:ascii="Times New Roman" w:hAnsi="Times New Roman" w:cs="Times New Roman"/>
                      </w:rPr>
                    </w:pPr>
                    <w:r w:rsidRPr="003F089B">
                      <w:rPr>
                        <w:rFonts w:ascii="Times New Roman" w:hAnsi="Times New Roman" w:cs="Times New Roman"/>
                      </w:rPr>
                      <w:t xml:space="preserve">Department of </w:t>
                    </w:r>
                    <w:proofErr w:type="spellStart"/>
                    <w:r w:rsidRPr="003F089B">
                      <w:rPr>
                        <w:rFonts w:ascii="Times New Roman" w:hAnsi="Times New Roman" w:cs="Times New Roman"/>
                      </w:rPr>
                      <w:t>Microelect</w:t>
                    </w:r>
                    <w:r w:rsidR="001B4B5D">
                      <w:rPr>
                        <w:rFonts w:ascii="Times New Roman" w:hAnsi="Times New Roman" w:cs="Times New Roman"/>
                      </w:rPr>
                      <w:t>r</w:t>
                    </w:r>
                    <w:r w:rsidRPr="003F089B">
                      <w:rPr>
                        <w:rFonts w:ascii="Times New Roman" w:hAnsi="Times New Roman" w:cs="Times New Roman"/>
                      </w:rPr>
                      <w:t>ic</w:t>
                    </w:r>
                    <w:proofErr w:type="spellEnd"/>
                    <w:r w:rsidRPr="003F089B">
                      <w:rPr>
                        <w:rFonts w:ascii="Times New Roman" w:hAnsi="Times New Roman" w:cs="Times New Roman"/>
                      </w:rPr>
                      <w:t xml:space="preserve"> and Computer Engineering</w:t>
                    </w:r>
                  </w:p>
                  <w:p w:rsidR="006B71AF" w:rsidRPr="003F089B" w:rsidRDefault="006B71AF" w:rsidP="006B71AF">
                    <w:pPr>
                      <w:tabs>
                        <w:tab w:val="left" w:pos="-1080"/>
                        <w:tab w:val="left" w:pos="-720"/>
                        <w:tab w:val="left" w:pos="1800"/>
                        <w:tab w:val="left" w:pos="2160"/>
                        <w:tab w:val="left" w:pos="2880"/>
                        <w:tab w:val="left" w:pos="3600"/>
                        <w:tab w:val="left" w:pos="4320"/>
                        <w:tab w:val="left" w:pos="5040"/>
                        <w:tab w:val="left" w:pos="5760"/>
                        <w:tab w:val="left" w:pos="6480"/>
                        <w:tab w:val="left" w:pos="7200"/>
                        <w:tab w:val="left" w:pos="7920"/>
                        <w:tab w:val="left" w:pos="8640"/>
                        <w:tab w:val="left" w:pos="9360"/>
                        <w:tab w:val="left" w:pos="10080"/>
                        <w:tab w:val="left" w:pos="10800"/>
                        <w:tab w:val="left" w:pos="11520"/>
                        <w:tab w:val="left" w:pos="12240"/>
                        <w:tab w:val="left" w:pos="12960"/>
                        <w:tab w:val="left" w:pos="13680"/>
                        <w:tab w:val="left" w:pos="14400"/>
                        <w:tab w:val="left" w:pos="15120"/>
                        <w:tab w:val="left" w:pos="15840"/>
                        <w:tab w:val="left" w:pos="16560"/>
                        <w:tab w:val="left" w:pos="17280"/>
                        <w:tab w:val="left" w:pos="18000"/>
                        <w:tab w:val="left" w:pos="18720"/>
                      </w:tabs>
                      <w:spacing w:line="240" w:lineRule="auto"/>
                      <w:ind w:left="1620" w:hanging="1620"/>
                      <w:rPr>
                        <w:rFonts w:ascii="Times New Roman" w:hAnsi="Times New Roman" w:cs="Times New Roman"/>
                      </w:rPr>
                    </w:pPr>
                    <w:r w:rsidRPr="003F089B">
                      <w:rPr>
                        <w:rFonts w:ascii="Times New Roman" w:hAnsi="Times New Roman" w:cs="Times New Roman"/>
                      </w:rPr>
                      <w:t>Faculty of Electrical Engineering,</w:t>
                    </w:r>
                  </w:p>
                  <w:p w:rsidR="006B71AF" w:rsidRPr="003F089B" w:rsidRDefault="006B71AF" w:rsidP="006B71AF">
                    <w:pPr>
                      <w:tabs>
                        <w:tab w:val="left" w:pos="1800"/>
                      </w:tabs>
                      <w:spacing w:line="240" w:lineRule="auto"/>
                      <w:ind w:left="1620" w:hanging="1620"/>
                      <w:rPr>
                        <w:rFonts w:ascii="Times New Roman" w:hAnsi="Times New Roman" w:cs="Times New Roman"/>
                        <w:lang w:val="sv-SE"/>
                      </w:rPr>
                    </w:pPr>
                    <w:r w:rsidRPr="003F089B">
                      <w:rPr>
                        <w:rFonts w:ascii="Times New Roman" w:hAnsi="Times New Roman" w:cs="Times New Roman"/>
                        <w:lang w:val="sv-SE"/>
                      </w:rPr>
                      <w:t>Universiti Teknologi Malaysia,</w:t>
                    </w:r>
                  </w:p>
                  <w:p w:rsidR="002C42BC" w:rsidRPr="00D13F8D" w:rsidRDefault="006B71AF" w:rsidP="00D13F8D">
                    <w:pPr>
                      <w:tabs>
                        <w:tab w:val="left" w:pos="1800"/>
                      </w:tabs>
                      <w:spacing w:line="240" w:lineRule="auto"/>
                      <w:ind w:left="1620" w:hanging="1620"/>
                      <w:rPr>
                        <w:rFonts w:ascii="Times New Roman" w:hAnsi="Times New Roman" w:cs="Times New Roman"/>
                        <w:lang w:val="sv-SE"/>
                      </w:rPr>
                    </w:pPr>
                    <w:r w:rsidRPr="003F089B">
                      <w:rPr>
                        <w:rFonts w:ascii="Times New Roman" w:hAnsi="Times New Roman" w:cs="Times New Roman"/>
                        <w:lang w:val="sv-SE"/>
                      </w:rPr>
                      <w:t>81310 Skudai, Johor Darul Ta’zim</w:t>
                    </w:r>
                  </w:p>
                </w:sdtContent>
              </w:sdt>
            </w:sdtContent>
          </w:sdt>
        </w:tc>
      </w:tr>
    </w:tbl>
    <w:p w:rsidR="00895967" w:rsidRDefault="00895967" w:rsidP="001D5268"/>
    <w:sectPr w:rsidR="00895967" w:rsidSect="000F77C7">
      <w:type w:val="continuous"/>
      <w:pgSz w:w="12240" w:h="15840" w:code="1"/>
      <w:pgMar w:top="1080" w:right="1080" w:bottom="108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46" w:rsidRDefault="00E41646">
      <w:pPr>
        <w:spacing w:before="0" w:after="0" w:line="240" w:lineRule="auto"/>
      </w:pPr>
      <w:r>
        <w:separator/>
      </w:r>
    </w:p>
  </w:endnote>
  <w:endnote w:type="continuationSeparator" w:id="0">
    <w:p w:rsidR="00E41646" w:rsidRDefault="00E41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 w:rsidR="00ED757C">
      <w:fldChar w:fldCharType="begin"/>
    </w:r>
    <w:r>
      <w:instrText xml:space="preserve"> PAGE </w:instrText>
    </w:r>
    <w:r w:rsidR="00ED757C">
      <w:fldChar w:fldCharType="separate"/>
    </w:r>
    <w:r w:rsidR="00A33D6D">
      <w:rPr>
        <w:noProof/>
      </w:rPr>
      <w:t>2</w:t>
    </w:r>
    <w:r w:rsidR="00ED757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46" w:rsidRDefault="00E41646">
      <w:pPr>
        <w:spacing w:before="0" w:after="0" w:line="240" w:lineRule="auto"/>
      </w:pPr>
      <w:r>
        <w:separator/>
      </w:r>
    </w:p>
  </w:footnote>
  <w:footnote w:type="continuationSeparator" w:id="0">
    <w:p w:rsidR="00E41646" w:rsidRDefault="00E41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487"/>
    <w:multiLevelType w:val="hybridMultilevel"/>
    <w:tmpl w:val="B51E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22"/>
    <w:rsid w:val="00027630"/>
    <w:rsid w:val="000A216E"/>
    <w:rsid w:val="000F77C7"/>
    <w:rsid w:val="001050EE"/>
    <w:rsid w:val="00117AC0"/>
    <w:rsid w:val="001219C9"/>
    <w:rsid w:val="0015503A"/>
    <w:rsid w:val="001B4B5D"/>
    <w:rsid w:val="001C4578"/>
    <w:rsid w:val="001D5268"/>
    <w:rsid w:val="001D6790"/>
    <w:rsid w:val="001E6878"/>
    <w:rsid w:val="002373F9"/>
    <w:rsid w:val="002A0E83"/>
    <w:rsid w:val="002C158D"/>
    <w:rsid w:val="002C42BC"/>
    <w:rsid w:val="002F4101"/>
    <w:rsid w:val="00334315"/>
    <w:rsid w:val="003A491C"/>
    <w:rsid w:val="003B0822"/>
    <w:rsid w:val="003C42D0"/>
    <w:rsid w:val="003D3E90"/>
    <w:rsid w:val="00414819"/>
    <w:rsid w:val="00451FCE"/>
    <w:rsid w:val="00460152"/>
    <w:rsid w:val="004C4577"/>
    <w:rsid w:val="004F06CC"/>
    <w:rsid w:val="005008EE"/>
    <w:rsid w:val="00582C5C"/>
    <w:rsid w:val="0062420D"/>
    <w:rsid w:val="00630FE9"/>
    <w:rsid w:val="006535FC"/>
    <w:rsid w:val="006848EC"/>
    <w:rsid w:val="00696DB6"/>
    <w:rsid w:val="006B71AF"/>
    <w:rsid w:val="006D06AF"/>
    <w:rsid w:val="006F058C"/>
    <w:rsid w:val="00764251"/>
    <w:rsid w:val="00764E45"/>
    <w:rsid w:val="007B7E58"/>
    <w:rsid w:val="007F374D"/>
    <w:rsid w:val="00836828"/>
    <w:rsid w:val="00895967"/>
    <w:rsid w:val="008A1FFC"/>
    <w:rsid w:val="00902007"/>
    <w:rsid w:val="00914FF1"/>
    <w:rsid w:val="009150AC"/>
    <w:rsid w:val="0091739A"/>
    <w:rsid w:val="00956255"/>
    <w:rsid w:val="00985CE3"/>
    <w:rsid w:val="009A749B"/>
    <w:rsid w:val="00A0784D"/>
    <w:rsid w:val="00A15E4C"/>
    <w:rsid w:val="00A33D6D"/>
    <w:rsid w:val="00A4731C"/>
    <w:rsid w:val="00A91992"/>
    <w:rsid w:val="00A96A71"/>
    <w:rsid w:val="00A96C23"/>
    <w:rsid w:val="00AF0945"/>
    <w:rsid w:val="00B05567"/>
    <w:rsid w:val="00B31140"/>
    <w:rsid w:val="00B559D7"/>
    <w:rsid w:val="00BC5D2C"/>
    <w:rsid w:val="00BD50B4"/>
    <w:rsid w:val="00C33455"/>
    <w:rsid w:val="00C4414B"/>
    <w:rsid w:val="00C45435"/>
    <w:rsid w:val="00C5022E"/>
    <w:rsid w:val="00CE353D"/>
    <w:rsid w:val="00D07420"/>
    <w:rsid w:val="00D13F8D"/>
    <w:rsid w:val="00D15739"/>
    <w:rsid w:val="00D20824"/>
    <w:rsid w:val="00D3607A"/>
    <w:rsid w:val="00D54B90"/>
    <w:rsid w:val="00D6586F"/>
    <w:rsid w:val="00D96ED1"/>
    <w:rsid w:val="00DA11FB"/>
    <w:rsid w:val="00DA3EE3"/>
    <w:rsid w:val="00DE63F3"/>
    <w:rsid w:val="00DF365E"/>
    <w:rsid w:val="00DF68B1"/>
    <w:rsid w:val="00E41646"/>
    <w:rsid w:val="00E5694C"/>
    <w:rsid w:val="00EC6A22"/>
    <w:rsid w:val="00ED757C"/>
    <w:rsid w:val="00F22406"/>
    <w:rsid w:val="00F36747"/>
    <w:rsid w:val="00F9063D"/>
    <w:rsid w:val="00FA6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A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22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895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B5D"/>
    <w:rPr>
      <w:color w:val="646464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A2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22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895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B5D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362449BAE64752896FC29F4AB7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41E6C-4AAF-4E14-AAFA-A4B0F84A5812}"/>
      </w:docPartPr>
      <w:docPartBody>
        <w:p w:rsidR="00925617" w:rsidRDefault="00557382">
          <w:pPr>
            <w:pStyle w:val="F8362449BAE64752896FC29F4AB7BD54"/>
          </w:pPr>
          <w:r>
            <w:t>[Street Address]</w:t>
          </w:r>
        </w:p>
      </w:docPartBody>
    </w:docPart>
    <w:docPart>
      <w:docPartPr>
        <w:name w:val="C8B64328342E471096CA5FC8230F7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F8CDF-1E93-4EAB-A1ED-BB56139B69E6}"/>
      </w:docPartPr>
      <w:docPartBody>
        <w:p w:rsidR="00925617" w:rsidRDefault="00557382">
          <w:pPr>
            <w:pStyle w:val="C8B64328342E471096CA5FC8230F7885"/>
          </w:pPr>
          <w:r>
            <w:t>[City, ST ZIP Code]</w:t>
          </w:r>
        </w:p>
      </w:docPartBody>
    </w:docPart>
    <w:docPart>
      <w:docPartPr>
        <w:name w:val="E09438784CA54C1482E9E4A84F8FA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5C3EB-CEC4-4BA2-9C9B-04A28E5FCB72}"/>
      </w:docPartPr>
      <w:docPartBody>
        <w:p w:rsidR="00925617" w:rsidRDefault="00557382">
          <w:pPr>
            <w:pStyle w:val="E09438784CA54C1482E9E4A84F8FAA73"/>
          </w:pPr>
          <w:r>
            <w:t>[Telephone]</w:t>
          </w:r>
        </w:p>
      </w:docPartBody>
    </w:docPart>
    <w:docPart>
      <w:docPartPr>
        <w:name w:val="384E1AD45E984F4B95EC396F1697A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0E3D-6550-4C0A-91C5-2EED003A3F8E}"/>
      </w:docPartPr>
      <w:docPartBody>
        <w:p w:rsidR="00925617" w:rsidRDefault="00AA248D" w:rsidP="00AA248D">
          <w:pPr>
            <w:pStyle w:val="384E1AD45E984F4B95EC396F1697AF16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EC6B81E08EB4DFDBAEDB146F6FB9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B1EA-3FCC-46C2-974C-38598E5FAC14}"/>
      </w:docPartPr>
      <w:docPartBody>
        <w:p w:rsidR="003D5499" w:rsidRDefault="00813992" w:rsidP="00813992">
          <w:pPr>
            <w:pStyle w:val="0EC6B81E08EB4DFDBAEDB146F6FB90E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248D"/>
    <w:rsid w:val="00072479"/>
    <w:rsid w:val="00130D1C"/>
    <w:rsid w:val="00224B29"/>
    <w:rsid w:val="002443ED"/>
    <w:rsid w:val="00310DAB"/>
    <w:rsid w:val="00343D67"/>
    <w:rsid w:val="003D5499"/>
    <w:rsid w:val="004E4C83"/>
    <w:rsid w:val="00557382"/>
    <w:rsid w:val="005F5417"/>
    <w:rsid w:val="006259A7"/>
    <w:rsid w:val="006C73DF"/>
    <w:rsid w:val="0071133A"/>
    <w:rsid w:val="007A2148"/>
    <w:rsid w:val="00813992"/>
    <w:rsid w:val="009158CD"/>
    <w:rsid w:val="00925617"/>
    <w:rsid w:val="00A73FE7"/>
    <w:rsid w:val="00A853D4"/>
    <w:rsid w:val="00AA248D"/>
    <w:rsid w:val="00AC3E0E"/>
    <w:rsid w:val="00D26398"/>
    <w:rsid w:val="00D42E8B"/>
    <w:rsid w:val="00E33CE4"/>
    <w:rsid w:val="00F94B96"/>
    <w:rsid w:val="00FB4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62449BAE64752896FC29F4AB7BD54">
    <w:name w:val="F8362449BAE64752896FC29F4AB7BD54"/>
    <w:rsid w:val="009158CD"/>
  </w:style>
  <w:style w:type="paragraph" w:customStyle="1" w:styleId="C8B64328342E471096CA5FC8230F7885">
    <w:name w:val="C8B64328342E471096CA5FC8230F7885"/>
    <w:rsid w:val="009158CD"/>
  </w:style>
  <w:style w:type="paragraph" w:customStyle="1" w:styleId="E09438784CA54C1482E9E4A84F8FAA73">
    <w:name w:val="E09438784CA54C1482E9E4A84F8FAA73"/>
    <w:rsid w:val="009158CD"/>
  </w:style>
  <w:style w:type="paragraph" w:customStyle="1" w:styleId="BFA2CC3E4357457BA93E08C9F1BAF71E">
    <w:name w:val="BFA2CC3E4357457BA93E08C9F1BAF71E"/>
    <w:rsid w:val="009158CD"/>
  </w:style>
  <w:style w:type="character" w:styleId="Emphasis">
    <w:name w:val="Emphasis"/>
    <w:basedOn w:val="DefaultParagraphFont"/>
    <w:uiPriority w:val="2"/>
    <w:unhideWhenUsed/>
    <w:qFormat/>
    <w:rsid w:val="00AA248D"/>
    <w:rPr>
      <w:color w:val="4F81BD" w:themeColor="accent1"/>
    </w:rPr>
  </w:style>
  <w:style w:type="paragraph" w:customStyle="1" w:styleId="F87131AB366F4D75936A37A5E8B6F550">
    <w:name w:val="F87131AB366F4D75936A37A5E8B6F550"/>
    <w:rsid w:val="009158CD"/>
  </w:style>
  <w:style w:type="paragraph" w:customStyle="1" w:styleId="958C795748A1488ABC9782AE22225038">
    <w:name w:val="958C795748A1488ABC9782AE22225038"/>
    <w:rsid w:val="009158CD"/>
  </w:style>
  <w:style w:type="paragraph" w:customStyle="1" w:styleId="15EA226A12BE4208AE0E7F95178F97E4">
    <w:name w:val="15EA226A12BE4208AE0E7F95178F97E4"/>
    <w:rsid w:val="009158CD"/>
  </w:style>
  <w:style w:type="paragraph" w:customStyle="1" w:styleId="ResumeText">
    <w:name w:val="Resume Text"/>
    <w:basedOn w:val="Normal"/>
    <w:qFormat/>
    <w:rsid w:val="009158CD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D873CA5158A42A3AD4EC4D1B752A9C3">
    <w:name w:val="FD873CA5158A42A3AD4EC4D1B752A9C3"/>
    <w:rsid w:val="009158CD"/>
  </w:style>
  <w:style w:type="character" w:styleId="PlaceholderText">
    <w:name w:val="Placeholder Text"/>
    <w:basedOn w:val="DefaultParagraphFont"/>
    <w:uiPriority w:val="99"/>
    <w:semiHidden/>
    <w:rsid w:val="00310DAB"/>
    <w:rPr>
      <w:color w:val="808080"/>
    </w:rPr>
  </w:style>
  <w:style w:type="paragraph" w:customStyle="1" w:styleId="DA62B59103BD4FD5A754A48AB955DAAA">
    <w:name w:val="DA62B59103BD4FD5A754A48AB955DAAA"/>
    <w:rsid w:val="009158CD"/>
  </w:style>
  <w:style w:type="paragraph" w:customStyle="1" w:styleId="374E870654554C789E82BEDDC3557C4B">
    <w:name w:val="374E870654554C789E82BEDDC3557C4B"/>
    <w:rsid w:val="009158CD"/>
  </w:style>
  <w:style w:type="paragraph" w:customStyle="1" w:styleId="D5FA2667D4664B0D97DB10789114046A">
    <w:name w:val="D5FA2667D4664B0D97DB10789114046A"/>
    <w:rsid w:val="009158CD"/>
  </w:style>
  <w:style w:type="paragraph" w:customStyle="1" w:styleId="F9B9F9A49246491284B8B7D5A4E5AF9F">
    <w:name w:val="F9B9F9A49246491284B8B7D5A4E5AF9F"/>
    <w:rsid w:val="009158CD"/>
  </w:style>
  <w:style w:type="paragraph" w:customStyle="1" w:styleId="900EAF9C045E4568B50B4D54A9EC91CD">
    <w:name w:val="900EAF9C045E4568B50B4D54A9EC91CD"/>
    <w:rsid w:val="009158CD"/>
  </w:style>
  <w:style w:type="paragraph" w:customStyle="1" w:styleId="BB57B080268A4330929010EABEEBA407">
    <w:name w:val="BB57B080268A4330929010EABEEBA407"/>
    <w:rsid w:val="009158CD"/>
  </w:style>
  <w:style w:type="paragraph" w:customStyle="1" w:styleId="F2F7D54AC68645CDB6F04E107C12B31B">
    <w:name w:val="F2F7D54AC68645CDB6F04E107C12B31B"/>
    <w:rsid w:val="009158CD"/>
  </w:style>
  <w:style w:type="paragraph" w:customStyle="1" w:styleId="026DECF1187B44C281897618D278868D">
    <w:name w:val="026DECF1187B44C281897618D278868D"/>
    <w:rsid w:val="009158CD"/>
  </w:style>
  <w:style w:type="paragraph" w:customStyle="1" w:styleId="CC7E1DB660FA44359612D161F0AABB05">
    <w:name w:val="CC7E1DB660FA44359612D161F0AABB05"/>
    <w:rsid w:val="009158CD"/>
  </w:style>
  <w:style w:type="paragraph" w:customStyle="1" w:styleId="2ADFDD1113B34A4B9A079EC860545468">
    <w:name w:val="2ADFDD1113B34A4B9A079EC860545468"/>
    <w:rsid w:val="009158CD"/>
  </w:style>
  <w:style w:type="paragraph" w:customStyle="1" w:styleId="96521BF0E7A741F6A28EEF8BF3CBA768">
    <w:name w:val="96521BF0E7A741F6A28EEF8BF3CBA768"/>
    <w:rsid w:val="009158CD"/>
  </w:style>
  <w:style w:type="paragraph" w:customStyle="1" w:styleId="384E1AD45E984F4B95EC396F1697AF16">
    <w:name w:val="384E1AD45E984F4B95EC396F1697AF16"/>
    <w:rsid w:val="00AA248D"/>
  </w:style>
  <w:style w:type="paragraph" w:customStyle="1" w:styleId="D72AC54DA3A74772ACBB9A157D32345E">
    <w:name w:val="D72AC54DA3A74772ACBB9A157D32345E"/>
    <w:rsid w:val="00AA248D"/>
  </w:style>
  <w:style w:type="paragraph" w:customStyle="1" w:styleId="31A407DBC37C43549CB9690A32CAD42E">
    <w:name w:val="31A407DBC37C43549CB9690A32CAD42E"/>
    <w:rsid w:val="00AA248D"/>
  </w:style>
  <w:style w:type="paragraph" w:customStyle="1" w:styleId="CDF58D45C2CA4ADC9A5DBA3CDDE820D9">
    <w:name w:val="CDF58D45C2CA4ADC9A5DBA3CDDE820D9"/>
    <w:rsid w:val="005F5417"/>
  </w:style>
  <w:style w:type="paragraph" w:customStyle="1" w:styleId="52F8F433F7BA4D63B1935C70F676AA6A">
    <w:name w:val="52F8F433F7BA4D63B1935C70F676AA6A"/>
    <w:rsid w:val="00310DAB"/>
  </w:style>
  <w:style w:type="paragraph" w:customStyle="1" w:styleId="15EA30DECABB44B0B68964BCFE2C9934">
    <w:name w:val="15EA30DECABB44B0B68964BCFE2C9934"/>
    <w:rsid w:val="0071133A"/>
  </w:style>
  <w:style w:type="paragraph" w:customStyle="1" w:styleId="0EC6B81E08EB4DFDBAEDB146F6FB90EA">
    <w:name w:val="0EC6B81E08EB4DFDBAEDB146F6FB90EA"/>
    <w:rsid w:val="00813992"/>
    <w:rPr>
      <w:lang w:val="ms-MY" w:eastAsia="ms-MY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No. 52, Perumahan Bkt. Kenau, Pulau Manis</CompanyAddress>
  <CompanyPhone>012-9870468</CompanyPhone>
  <CompanyFax/>
  <CompanyEmail>azrafrazif@gmail.com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5DD171D-7CB9-4CCD-9FE0-73D0CAC0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444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AZRAF BIN MOHD RAZIF</dc:creator>
  <cp:lastModifiedBy>azraf</cp:lastModifiedBy>
  <cp:revision>19</cp:revision>
  <cp:lastPrinted>2016-09-21T04:09:00Z</cp:lastPrinted>
  <dcterms:created xsi:type="dcterms:W3CDTF">2016-06-20T07:45:00Z</dcterms:created>
  <dcterms:modified xsi:type="dcterms:W3CDTF">2016-09-21T06:09:00Z</dcterms:modified>
  <cp:category>26640 Pekan Pahang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