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84" w:rsidRPr="00445833" w:rsidRDefault="008F1684" w:rsidP="008F1684">
      <w:pPr>
        <w:jc w:val="right"/>
        <w:rPr>
          <w:b/>
          <w:sz w:val="24"/>
          <w:szCs w:val="24"/>
        </w:rPr>
      </w:pPr>
      <w:r w:rsidRPr="00445833">
        <w:rPr>
          <w:b/>
          <w:noProof/>
          <w:sz w:val="24"/>
          <w:szCs w:val="24"/>
          <w:lang w:val="en-MY" w:eastAsia="en-MY"/>
        </w:rPr>
        <w:drawing>
          <wp:inline distT="0" distB="0" distL="0" distR="0" wp14:anchorId="76B6E7BF" wp14:editId="61E57469">
            <wp:extent cx="1260629" cy="16569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74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629" cy="16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33" w:rsidRPr="00445833" w:rsidRDefault="008F1684" w:rsidP="008F1684">
      <w:pPr>
        <w:jc w:val="right"/>
        <w:rPr>
          <w:rFonts w:ascii="Arial" w:hAnsi="Arial" w:cs="Arial"/>
          <w:b/>
        </w:rPr>
      </w:pPr>
      <w:r w:rsidRPr="00445833">
        <w:rPr>
          <w:rFonts w:ascii="Arial" w:hAnsi="Arial" w:cs="Arial"/>
          <w:b/>
        </w:rPr>
        <w:t>MAZIYYAH SHABIRAH BINTI ZAINURDDIN</w:t>
      </w:r>
    </w:p>
    <w:p w:rsidR="008F1684" w:rsidRPr="00445833" w:rsidRDefault="008F1684" w:rsidP="008F1684">
      <w:pPr>
        <w:jc w:val="right"/>
        <w:rPr>
          <w:rFonts w:ascii="Arial" w:hAnsi="Arial" w:cs="Arial"/>
          <w:b/>
        </w:rPr>
      </w:pPr>
      <w:r w:rsidRPr="00445833">
        <w:rPr>
          <w:rFonts w:ascii="Arial" w:hAnsi="Arial" w:cs="Arial"/>
          <w:b/>
        </w:rPr>
        <w:t>LOT 3148, KAMPUNG PAYA JARAS DALAM,</w:t>
      </w:r>
    </w:p>
    <w:p w:rsidR="008F1684" w:rsidRPr="00445833" w:rsidRDefault="008F1684" w:rsidP="008F1684">
      <w:pPr>
        <w:jc w:val="right"/>
        <w:rPr>
          <w:rFonts w:ascii="Arial" w:hAnsi="Arial" w:cs="Arial"/>
          <w:b/>
        </w:rPr>
      </w:pPr>
      <w:r w:rsidRPr="00445833">
        <w:rPr>
          <w:rFonts w:ascii="Arial" w:hAnsi="Arial" w:cs="Arial"/>
          <w:b/>
        </w:rPr>
        <w:t>SUNGAI BULOH, SELANGOR</w:t>
      </w:r>
    </w:p>
    <w:p w:rsidR="008F1684" w:rsidRPr="00445833" w:rsidRDefault="00B02B76" w:rsidP="008F1684">
      <w:pPr>
        <w:jc w:val="right"/>
        <w:rPr>
          <w:rFonts w:ascii="Arial" w:hAnsi="Arial" w:cs="Arial"/>
          <w:b/>
        </w:rPr>
      </w:pPr>
      <w:hyperlink r:id="rId11" w:history="1">
        <w:r w:rsidR="008F1684" w:rsidRPr="00445833">
          <w:rPr>
            <w:rStyle w:val="Hyperlink"/>
            <w:rFonts w:ascii="Arial" w:hAnsi="Arial" w:cs="Arial"/>
            <w:b/>
          </w:rPr>
          <w:t>maziyyah.shabirah@gmail.com</w:t>
        </w:r>
      </w:hyperlink>
    </w:p>
    <w:p w:rsidR="008F1684" w:rsidRPr="00445833" w:rsidRDefault="001623CD" w:rsidP="008F1684">
      <w:pPr>
        <w:jc w:val="right"/>
        <w:rPr>
          <w:b/>
        </w:rPr>
      </w:pPr>
      <w:r w:rsidRPr="00445833">
        <w:rPr>
          <w:rFonts w:ascii="Arial" w:hAnsi="Arial" w:cs="Arial"/>
          <w:b/>
        </w:rPr>
        <w:t>016-8893492</w:t>
      </w:r>
    </w:p>
    <w:p w:rsidR="002C42BC" w:rsidRPr="00793704" w:rsidRDefault="00B02B76" w:rsidP="00793704">
      <w:pPr>
        <w:pStyle w:val="Name"/>
        <w:shd w:val="clear" w:color="auto" w:fill="002060"/>
      </w:pPr>
      <w:sdt>
        <w:sdtPr>
          <w:alias w:val="Your Name"/>
          <w:tag w:val=""/>
          <w:id w:val="1197042864"/>
          <w:placeholder>
            <w:docPart w:val="77FC5EB7BF2C432ABFD679C96DA4F76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93704">
            <w:rPr>
              <w:lang w:val="en-MY"/>
            </w:rPr>
            <w:t>maziyyah shabirah</w:t>
          </w:r>
        </w:sdtContent>
      </w:sdt>
      <w:r w:rsidR="00793704">
        <w:tab/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:rsidTr="00417F46">
        <w:tc>
          <w:tcPr>
            <w:tcW w:w="1778" w:type="dxa"/>
          </w:tcPr>
          <w:p w:rsidR="002C42BC" w:rsidRPr="00793704" w:rsidRDefault="00414819">
            <w:pPr>
              <w:pStyle w:val="Heading1"/>
              <w:rPr>
                <w:color w:val="auto"/>
              </w:rPr>
            </w:pPr>
            <w:r w:rsidRPr="00793704">
              <w:rPr>
                <w:color w:val="auto"/>
              </w:rPr>
              <w:t>Skills &amp; Abilities</w:t>
            </w:r>
          </w:p>
        </w:tc>
        <w:tc>
          <w:tcPr>
            <w:tcW w:w="472" w:type="dxa"/>
          </w:tcPr>
          <w:p w:rsidR="002C42BC" w:rsidRPr="00793704" w:rsidRDefault="002C42BC">
            <w:pPr>
              <w:rPr>
                <w:color w:val="auto"/>
              </w:rPr>
            </w:pPr>
          </w:p>
        </w:tc>
        <w:tc>
          <w:tcPr>
            <w:tcW w:w="7830" w:type="dxa"/>
          </w:tcPr>
          <w:p w:rsidR="008F1684" w:rsidRPr="00793704" w:rsidRDefault="008F1684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Sense of responsibility</w:t>
            </w:r>
          </w:p>
          <w:p w:rsidR="008F1684" w:rsidRPr="00793704" w:rsidRDefault="008F1684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Manage to work under pressure</w:t>
            </w:r>
          </w:p>
          <w:p w:rsidR="008F1684" w:rsidRPr="00793704" w:rsidRDefault="008F1684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Creative and resourceful</w:t>
            </w:r>
          </w:p>
          <w:p w:rsidR="008F1684" w:rsidRPr="00793704" w:rsidRDefault="008F1684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Fast learner</w:t>
            </w:r>
          </w:p>
          <w:p w:rsidR="00C86412" w:rsidRPr="00793704" w:rsidRDefault="00C86412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 xml:space="preserve">Open for new experience </w:t>
            </w:r>
          </w:p>
          <w:p w:rsidR="008F1684" w:rsidRPr="00793704" w:rsidRDefault="00C86412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Enjoy to</w:t>
            </w:r>
            <w:r w:rsidR="008F1684" w:rsidRPr="00793704">
              <w:rPr>
                <w:color w:val="auto"/>
              </w:rPr>
              <w:t xml:space="preserve"> learn new things</w:t>
            </w:r>
            <w:r w:rsidRPr="00793704">
              <w:rPr>
                <w:color w:val="auto"/>
              </w:rPr>
              <w:t xml:space="preserve"> and pick up new skills</w:t>
            </w:r>
          </w:p>
          <w:p w:rsidR="008F1684" w:rsidRPr="00793704" w:rsidRDefault="00C86412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Good</w:t>
            </w:r>
            <w:r w:rsidR="008F1684" w:rsidRPr="00793704">
              <w:rPr>
                <w:color w:val="auto"/>
              </w:rPr>
              <w:t xml:space="preserve"> skills in communication and collaboration</w:t>
            </w:r>
          </w:p>
          <w:p w:rsidR="00C86412" w:rsidRPr="00793704" w:rsidRDefault="00793704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>
              <w:rPr>
                <w:color w:val="auto"/>
              </w:rPr>
              <w:t>Goal-oriented</w:t>
            </w:r>
          </w:p>
          <w:p w:rsidR="008F1684" w:rsidRPr="00793704" w:rsidRDefault="008F1684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Team player with excellent analytical skills and can work with all level of peoples</w:t>
            </w:r>
          </w:p>
          <w:p w:rsidR="008F1684" w:rsidRPr="00793704" w:rsidRDefault="008F1684" w:rsidP="008F1684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</w:rPr>
            </w:pPr>
            <w:r w:rsidRPr="00793704">
              <w:rPr>
                <w:color w:val="auto"/>
              </w:rPr>
              <w:t>Possess good interpersonal skills, self-motivation and adaptation to new application and technologies</w:t>
            </w:r>
          </w:p>
          <w:p w:rsidR="002C42BC" w:rsidRPr="00793704" w:rsidRDefault="002C42BC" w:rsidP="008F1684">
            <w:pPr>
              <w:spacing w:before="0" w:after="0" w:line="240" w:lineRule="auto"/>
              <w:rPr>
                <w:color w:val="auto"/>
              </w:rPr>
            </w:pPr>
          </w:p>
        </w:tc>
      </w:tr>
      <w:tr w:rsidR="002C42BC" w:rsidTr="00417F46">
        <w:tc>
          <w:tcPr>
            <w:tcW w:w="1778" w:type="dxa"/>
          </w:tcPr>
          <w:p w:rsidR="002C42BC" w:rsidRPr="00793704" w:rsidRDefault="00414819">
            <w:pPr>
              <w:pStyle w:val="Heading1"/>
              <w:rPr>
                <w:color w:val="auto"/>
              </w:rPr>
            </w:pPr>
            <w:r w:rsidRPr="00793704">
              <w:rPr>
                <w:color w:val="auto"/>
              </w:rPr>
              <w:t>Experience</w:t>
            </w:r>
          </w:p>
        </w:tc>
        <w:tc>
          <w:tcPr>
            <w:tcW w:w="472" w:type="dxa"/>
          </w:tcPr>
          <w:p w:rsidR="002C42BC" w:rsidRPr="00793704" w:rsidRDefault="002C42BC">
            <w:pPr>
              <w:rPr>
                <w:color w:val="auto"/>
              </w:rPr>
            </w:pPr>
          </w:p>
        </w:tc>
        <w:tc>
          <w:tcPr>
            <w:tcW w:w="7830" w:type="dxa"/>
          </w:tcPr>
          <w:p w:rsidR="002C42BC" w:rsidRPr="00793704" w:rsidRDefault="00774B67" w:rsidP="008F1684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14:ligatures w14:val="none"/>
              </w:rPr>
            </w:pPr>
            <w:r w:rsidRPr="00793704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14:ligatures w14:val="none"/>
              </w:rPr>
              <w:t>1 Millenniu</w:t>
            </w:r>
            <w:bookmarkStart w:id="0" w:name="_GoBack"/>
            <w:bookmarkEnd w:id="0"/>
            <w:r w:rsidRPr="00793704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14:ligatures w14:val="none"/>
              </w:rPr>
              <w:t xml:space="preserve">m International </w:t>
            </w:r>
            <w:proofErr w:type="spellStart"/>
            <w:r w:rsidRPr="00793704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14:ligatures w14:val="none"/>
              </w:rPr>
              <w:t>Sdn</w:t>
            </w:r>
            <w:proofErr w:type="spellEnd"/>
            <w:r w:rsidRPr="00793704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14:ligatures w14:val="none"/>
              </w:rPr>
              <w:t xml:space="preserve"> </w:t>
            </w:r>
            <w:proofErr w:type="spellStart"/>
            <w:r w:rsidRPr="00793704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14:ligatures w14:val="none"/>
              </w:rPr>
              <w:t>Bhd</w:t>
            </w:r>
            <w:proofErr w:type="spellEnd"/>
          </w:p>
          <w:p w:rsidR="00793704" w:rsidRDefault="00774B67" w:rsidP="00793704">
            <w:pPr>
              <w:spacing w:line="240" w:lineRule="auto"/>
              <w:rPr>
                <w:b/>
                <w:color w:val="auto"/>
              </w:rPr>
            </w:pPr>
            <w:r w:rsidRPr="00793704">
              <w:rPr>
                <w:b/>
                <w:color w:val="auto"/>
              </w:rPr>
              <w:t>Po</w:t>
            </w:r>
            <w:r w:rsidR="00793704">
              <w:rPr>
                <w:b/>
                <w:color w:val="auto"/>
              </w:rPr>
              <w:t>sition : Recruitment Consultant</w:t>
            </w:r>
          </w:p>
          <w:p w:rsidR="00774B67" w:rsidRPr="00793704" w:rsidRDefault="00774B67" w:rsidP="00793704">
            <w:pPr>
              <w:spacing w:line="240" w:lineRule="auto"/>
              <w:rPr>
                <w:b/>
                <w:color w:val="auto"/>
              </w:rPr>
            </w:pPr>
            <w:r w:rsidRPr="00793704">
              <w:rPr>
                <w:b/>
                <w:color w:val="auto"/>
              </w:rPr>
              <w:t>Duration : March 2016 to Present</w:t>
            </w:r>
          </w:p>
          <w:p w:rsidR="00774B67" w:rsidRPr="00793704" w:rsidRDefault="00774B67" w:rsidP="00793704">
            <w:pPr>
              <w:spacing w:line="240" w:lineRule="auto"/>
              <w:rPr>
                <w:b/>
                <w:color w:val="auto"/>
              </w:rPr>
            </w:pPr>
            <w:r w:rsidRPr="00793704">
              <w:rPr>
                <w:b/>
                <w:color w:val="auto"/>
              </w:rPr>
              <w:t>Responsibilities:</w:t>
            </w:r>
          </w:p>
          <w:p w:rsidR="00774B67" w:rsidRPr="00793704" w:rsidRDefault="00774B67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Headhunt</w:t>
            </w:r>
            <w:r w:rsidR="00DF647A" w:rsidRPr="00793704">
              <w:rPr>
                <w:color w:val="auto"/>
              </w:rPr>
              <w:t>ing, identifying and sourcing</w:t>
            </w:r>
            <w:r w:rsidRPr="00793704">
              <w:rPr>
                <w:color w:val="auto"/>
              </w:rPr>
              <w:t xml:space="preserve"> suitable cand</w:t>
            </w:r>
            <w:r w:rsidR="00DF647A" w:rsidRPr="00793704">
              <w:rPr>
                <w:color w:val="auto"/>
              </w:rPr>
              <w:t xml:space="preserve">idates for the right profile </w:t>
            </w:r>
            <w:r w:rsidR="00D21B68">
              <w:rPr>
                <w:color w:val="auto"/>
              </w:rPr>
              <w:t xml:space="preserve">by </w:t>
            </w:r>
            <w:r w:rsidR="00DF647A" w:rsidRPr="00793704">
              <w:rPr>
                <w:color w:val="auto"/>
              </w:rPr>
              <w:t xml:space="preserve">using </w:t>
            </w:r>
            <w:r w:rsidR="00D21B68">
              <w:rPr>
                <w:color w:val="auto"/>
              </w:rPr>
              <w:t xml:space="preserve">existing </w:t>
            </w:r>
            <w:r w:rsidR="00DF647A" w:rsidRPr="00793704">
              <w:rPr>
                <w:color w:val="auto"/>
              </w:rPr>
              <w:t>database, job portals, social media and etc.</w:t>
            </w:r>
          </w:p>
          <w:p w:rsidR="00B25DF2" w:rsidRPr="00793704" w:rsidRDefault="00B25DF2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Advertising vacancies by drafting and placing adverts by using job portals, and social media.</w:t>
            </w:r>
          </w:p>
          <w:p w:rsidR="00774B67" w:rsidRPr="00793704" w:rsidRDefault="00774B67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Recruits, selects and schedules interviews with potential employee required for the organization and clients.</w:t>
            </w:r>
          </w:p>
          <w:p w:rsidR="00A03A76" w:rsidRPr="00793704" w:rsidRDefault="00A03A76" w:rsidP="00A03A76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Assist</w:t>
            </w:r>
            <w:r w:rsidR="00DF647A" w:rsidRPr="00793704">
              <w:rPr>
                <w:color w:val="auto"/>
              </w:rPr>
              <w:t xml:space="preserve"> and liaise with</w:t>
            </w:r>
            <w:r w:rsidRPr="00793704">
              <w:rPr>
                <w:color w:val="auto"/>
              </w:rPr>
              <w:t xml:space="preserve"> client</w:t>
            </w:r>
            <w:r w:rsidR="00DF647A" w:rsidRPr="00793704">
              <w:rPr>
                <w:color w:val="auto"/>
              </w:rPr>
              <w:t>s on</w:t>
            </w:r>
            <w:r w:rsidRPr="00793704">
              <w:rPr>
                <w:color w:val="auto"/>
              </w:rPr>
              <w:t xml:space="preserve"> their </w:t>
            </w:r>
            <w:r w:rsidR="00DF647A" w:rsidRPr="00793704">
              <w:rPr>
                <w:color w:val="auto"/>
              </w:rPr>
              <w:t>recruitment needs and requirements.</w:t>
            </w:r>
          </w:p>
          <w:p w:rsidR="0043677E" w:rsidRPr="00793704" w:rsidRDefault="00A03A76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Interviewing and assessing prospective applicants and matching them with vacancies and client companies.</w:t>
            </w:r>
          </w:p>
          <w:p w:rsidR="00A03A76" w:rsidRPr="00793704" w:rsidRDefault="00A03A76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lastRenderedPageBreak/>
              <w:t>Screening candidates and drawing up shortlist of candidates for clients to interview.</w:t>
            </w:r>
          </w:p>
          <w:p w:rsidR="00A03A76" w:rsidRPr="00793704" w:rsidRDefault="00A03A76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Preparing CVs for submission to clients.</w:t>
            </w:r>
          </w:p>
          <w:p w:rsidR="00A03A76" w:rsidRPr="00793704" w:rsidRDefault="00A03A76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Coordinate an</w:t>
            </w:r>
            <w:r w:rsidR="00D21B68">
              <w:rPr>
                <w:color w:val="auto"/>
              </w:rPr>
              <w:t xml:space="preserve">d prepare </w:t>
            </w:r>
            <w:r w:rsidR="00B25DF2" w:rsidRPr="00793704">
              <w:rPr>
                <w:color w:val="auto"/>
              </w:rPr>
              <w:t>candidates for</w:t>
            </w:r>
            <w:r w:rsidRPr="00793704">
              <w:rPr>
                <w:color w:val="auto"/>
              </w:rPr>
              <w:t xml:space="preserve"> interviews at client’s company.</w:t>
            </w:r>
          </w:p>
          <w:p w:rsidR="00A03A76" w:rsidRPr="00793704" w:rsidRDefault="00DF647A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Facilitate and finalize agreements betw</w:t>
            </w:r>
            <w:r w:rsidR="00D21B68">
              <w:rPr>
                <w:color w:val="auto"/>
              </w:rPr>
              <w:t>een candidate and clients.</w:t>
            </w:r>
          </w:p>
          <w:p w:rsidR="00DF647A" w:rsidRDefault="00DF647A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Conduct reference checks for shortlisted candidates prior to extending an offer of employment.</w:t>
            </w:r>
          </w:p>
          <w:p w:rsidR="00F6478C" w:rsidRPr="00793704" w:rsidRDefault="00F6478C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Prepare offer letter, responsible for employees leave application and record, issue warning letter to employees of their misconduct, process employees timesheet and etc.</w:t>
            </w:r>
          </w:p>
          <w:p w:rsidR="00B25DF2" w:rsidRPr="00793704" w:rsidRDefault="00B25DF2" w:rsidP="00774B67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>Visiting clients to build and develop relationships.</w:t>
            </w:r>
          </w:p>
          <w:p w:rsidR="0043677E" w:rsidRPr="00793704" w:rsidRDefault="008E2845" w:rsidP="00F6478C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793704">
              <w:rPr>
                <w:color w:val="auto"/>
              </w:rPr>
              <w:t xml:space="preserve">Responsible for the whole </w:t>
            </w:r>
            <w:r w:rsidR="00D31628" w:rsidRPr="00793704">
              <w:rPr>
                <w:color w:val="auto"/>
              </w:rPr>
              <w:t xml:space="preserve">recruiting and </w:t>
            </w:r>
            <w:r w:rsidRPr="00793704">
              <w:rPr>
                <w:color w:val="auto"/>
              </w:rPr>
              <w:t xml:space="preserve">onboarding </w:t>
            </w:r>
            <w:r w:rsidR="00F6478C">
              <w:rPr>
                <w:color w:val="auto"/>
              </w:rPr>
              <w:t xml:space="preserve">process </w:t>
            </w:r>
          </w:p>
        </w:tc>
      </w:tr>
      <w:tr w:rsidR="002C42BC" w:rsidTr="00417F46">
        <w:tc>
          <w:tcPr>
            <w:tcW w:w="1778" w:type="dxa"/>
          </w:tcPr>
          <w:p w:rsidR="002C42BC" w:rsidRPr="00793704" w:rsidRDefault="00414819">
            <w:pPr>
              <w:pStyle w:val="Heading1"/>
              <w:rPr>
                <w:color w:val="auto"/>
              </w:rPr>
            </w:pPr>
            <w:r w:rsidRPr="00793704">
              <w:rPr>
                <w:color w:val="auto"/>
              </w:rPr>
              <w:lastRenderedPageBreak/>
              <w:t>Education</w:t>
            </w:r>
          </w:p>
        </w:tc>
        <w:tc>
          <w:tcPr>
            <w:tcW w:w="472" w:type="dxa"/>
          </w:tcPr>
          <w:p w:rsidR="002C42BC" w:rsidRPr="00793704" w:rsidRDefault="002C42BC">
            <w:pPr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  <w:color w:val="auto"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color w:val="auto"/>
                  </w:rPr>
                  <w:id w:val="-1126388115"/>
                  <w:placeholder>
                    <w:docPart w:val="BC07483E12A14D4A9F251B0DE7CDCB1F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8F1684" w:rsidRPr="00793704" w:rsidRDefault="008F1684" w:rsidP="008F1684">
                    <w:pPr>
                      <w:rPr>
                        <w:b/>
                        <w:color w:val="auto"/>
                      </w:rPr>
                    </w:pPr>
                    <w:r w:rsidRPr="00793704">
                      <w:rPr>
                        <w:b/>
                        <w:color w:val="auto"/>
                      </w:rPr>
                      <w:t>September 2011 – May 2015</w:t>
                    </w:r>
                    <w:r w:rsidRPr="00793704">
                      <w:rPr>
                        <w:color w:val="auto"/>
                      </w:rPr>
                      <w:br/>
                      <w:t>Qualification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Bachelor’s Degree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Field of Study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Human Sciences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Major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Psychology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Institute/University</w:t>
                    </w:r>
                    <w:r w:rsidRPr="00793704">
                      <w:rPr>
                        <w:color w:val="auto"/>
                      </w:rPr>
                      <w:tab/>
                      <w:t>: International Islamic University Malaysia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Current CGPA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</w:r>
                    <w:r w:rsidR="00056033" w:rsidRPr="00793704">
                      <w:rPr>
                        <w:color w:val="auto"/>
                      </w:rPr>
                      <w:t>: 3.084</w:t>
                    </w:r>
                    <w:r w:rsidRPr="00793704">
                      <w:rPr>
                        <w:color w:val="auto"/>
                      </w:rPr>
                      <w:t xml:space="preserve"> / 4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Graduation Date</w:t>
                    </w:r>
                    <w:r w:rsidRPr="00793704">
                      <w:rPr>
                        <w:color w:val="auto"/>
                      </w:rPr>
                      <w:tab/>
                      <w:t>: June 2015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b/>
                        <w:color w:val="auto"/>
                      </w:rPr>
                      <w:t>June 2009 –June 2011</w:t>
                    </w:r>
                    <w:r w:rsidRPr="00793704">
                      <w:rPr>
                        <w:color w:val="auto"/>
                      </w:rPr>
                      <w:br/>
                      <w:t>Qualification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Foundation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Field of Study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Human Sciences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Major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Psychology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Institute/University</w:t>
                    </w:r>
                    <w:r w:rsidRPr="00793704">
                      <w:rPr>
                        <w:color w:val="auto"/>
                      </w:rPr>
                      <w:tab/>
                      <w:t>: Centre for Foundation Studies, International Islamic University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 xml:space="preserve">                                                   Malaysia, </w:t>
                    </w:r>
                    <w:proofErr w:type="spellStart"/>
                    <w:r w:rsidRPr="00793704">
                      <w:rPr>
                        <w:color w:val="auto"/>
                      </w:rPr>
                      <w:t>Nilai</w:t>
                    </w:r>
                    <w:proofErr w:type="spellEnd"/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CGPA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3.2 / 4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Graduation Date</w:t>
                    </w:r>
                    <w:r w:rsidRPr="00793704">
                      <w:rPr>
                        <w:color w:val="auto"/>
                      </w:rPr>
                      <w:tab/>
                      <w:t>: June 2011</w:t>
                    </w:r>
                  </w:p>
                  <w:p w:rsidR="008F1684" w:rsidRPr="00793704" w:rsidRDefault="008F1684" w:rsidP="008F1684">
                    <w:pPr>
                      <w:rPr>
                        <w:b/>
                        <w:color w:val="auto"/>
                      </w:rPr>
                    </w:pPr>
                    <w:r w:rsidRPr="00793704">
                      <w:rPr>
                        <w:b/>
                        <w:color w:val="auto"/>
                      </w:rPr>
                      <w:t>2008</w:t>
                    </w:r>
                  </w:p>
                  <w:p w:rsidR="008F1684" w:rsidRPr="00793704" w:rsidRDefault="008F1684" w:rsidP="008F1684">
                    <w:pPr>
                      <w:rPr>
                        <w:b/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Qualification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 xml:space="preserve">: </w:t>
                    </w:r>
                    <w:proofErr w:type="spellStart"/>
                    <w:r w:rsidRPr="00793704">
                      <w:rPr>
                        <w:color w:val="auto"/>
                      </w:rPr>
                      <w:t>Sijil</w:t>
                    </w:r>
                    <w:proofErr w:type="spellEnd"/>
                    <w:r w:rsidRPr="00793704">
                      <w:rPr>
                        <w:color w:val="auto"/>
                      </w:rPr>
                      <w:t xml:space="preserve"> </w:t>
                    </w:r>
                    <w:proofErr w:type="spellStart"/>
                    <w:r w:rsidRPr="00793704">
                      <w:rPr>
                        <w:color w:val="auto"/>
                      </w:rPr>
                      <w:t>Pelajaran</w:t>
                    </w:r>
                    <w:proofErr w:type="spellEnd"/>
                    <w:r w:rsidRPr="00793704">
                      <w:rPr>
                        <w:color w:val="auto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793704">
                          <w:rPr>
                            <w:color w:val="auto"/>
                          </w:rPr>
                          <w:t>Malaysia</w:t>
                        </w:r>
                      </w:smartTag>
                    </w:smartTag>
                    <w:r w:rsidRPr="00793704">
                      <w:rPr>
                        <w:b/>
                        <w:color w:val="auto"/>
                      </w:rPr>
                      <w:t xml:space="preserve">      </w:t>
                    </w:r>
                  </w:p>
                  <w:p w:rsidR="008F1684" w:rsidRPr="00793704" w:rsidRDefault="008F1684" w:rsidP="008F1684">
                    <w:pPr>
                      <w:rPr>
                        <w:color w:val="auto"/>
                      </w:rPr>
                    </w:pPr>
                    <w:r w:rsidRPr="00793704">
                      <w:rPr>
                        <w:color w:val="auto"/>
                      </w:rPr>
                      <w:t>Grade</w:t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</w:r>
                    <w:r w:rsidRPr="00793704">
                      <w:rPr>
                        <w:color w:val="auto"/>
                      </w:rPr>
                      <w:tab/>
                      <w:t>: 5 A’s, 3 B’s and 1 C’s</w:t>
                    </w:r>
                  </w:p>
                  <w:p w:rsidR="008F1684" w:rsidRPr="00793704" w:rsidRDefault="008F1684" w:rsidP="008F1684">
                    <w:pPr>
                      <w:pStyle w:val="Heading2"/>
                      <w:rPr>
                        <w:color w:val="auto"/>
                      </w:rPr>
                    </w:pPr>
                  </w:p>
                  <w:p w:rsidR="002C42BC" w:rsidRPr="00793704" w:rsidRDefault="00B02B76">
                    <w:pPr>
                      <w:rPr>
                        <w:color w:val="auto"/>
                      </w:rPr>
                    </w:pPr>
                  </w:p>
                </w:sdtContent>
              </w:sdt>
            </w:sdtContent>
          </w:sdt>
        </w:tc>
      </w:tr>
      <w:tr w:rsidR="002C42BC" w:rsidTr="00417F46">
        <w:tc>
          <w:tcPr>
            <w:tcW w:w="1778" w:type="dxa"/>
          </w:tcPr>
          <w:p w:rsidR="008F1684" w:rsidRPr="00793704" w:rsidRDefault="008F1684" w:rsidP="008F1684">
            <w:pPr>
              <w:jc w:val="right"/>
              <w:rPr>
                <w:color w:val="auto"/>
              </w:rPr>
            </w:pPr>
            <w:r w:rsidRPr="00793704">
              <w:rPr>
                <w:rFonts w:asciiTheme="majorHAnsi" w:eastAsiaTheme="majorEastAsia" w:hAnsiTheme="majorHAnsi" w:cstheme="majorBidi"/>
                <w:caps/>
                <w:color w:val="auto"/>
                <w:sz w:val="21"/>
              </w:rPr>
              <w:lastRenderedPageBreak/>
              <w:t>Activities and award</w:t>
            </w:r>
          </w:p>
        </w:tc>
        <w:tc>
          <w:tcPr>
            <w:tcW w:w="472" w:type="dxa"/>
          </w:tcPr>
          <w:p w:rsidR="002C42BC" w:rsidRPr="00793704" w:rsidRDefault="002C42BC">
            <w:pPr>
              <w:rPr>
                <w:color w:val="auto"/>
              </w:rPr>
            </w:pPr>
          </w:p>
        </w:tc>
        <w:tc>
          <w:tcPr>
            <w:tcW w:w="7830" w:type="dxa"/>
          </w:tcPr>
          <w:p w:rsidR="00417F46" w:rsidRDefault="00417F46" w:rsidP="008F1684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2015 </w:t>
            </w:r>
          </w:p>
          <w:p w:rsidR="00417F46" w:rsidRPr="00FF6F02" w:rsidRDefault="00417F46" w:rsidP="00417F46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t>Masih</w:t>
            </w:r>
            <w:proofErr w:type="spellEnd"/>
            <w:r>
              <w:t xml:space="preserve"> Ada Yang </w:t>
            </w:r>
            <w:proofErr w:type="spellStart"/>
            <w:r>
              <w:t>Sayang</w:t>
            </w:r>
            <w:proofErr w:type="spellEnd"/>
            <w:r>
              <w:t>, a Clinical Psychology Program meant to give psychosocial supports to elderly.</w:t>
            </w:r>
          </w:p>
          <w:p w:rsidR="00FF6F02" w:rsidRDefault="00FF6F02" w:rsidP="00417F46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>
              <w:t xml:space="preserve">Participant for talk of PENJAGAAN WARGA EMAS at Hospital Sungai </w:t>
            </w:r>
            <w:proofErr w:type="spellStart"/>
            <w:r>
              <w:t>Buloh</w:t>
            </w:r>
            <w:proofErr w:type="spellEnd"/>
          </w:p>
          <w:p w:rsidR="00417F46" w:rsidRPr="00417F46" w:rsidRDefault="00417F46" w:rsidP="008F1684">
            <w:pPr>
              <w:pStyle w:val="ResumeText"/>
              <w:rPr>
                <w:b/>
              </w:rPr>
            </w:pPr>
            <w:r w:rsidRPr="00417F46">
              <w:rPr>
                <w:b/>
              </w:rPr>
              <w:t xml:space="preserve">2014  </w:t>
            </w:r>
          </w:p>
          <w:p w:rsidR="008F1684" w:rsidRDefault="008F1684" w:rsidP="00417F46">
            <w:pPr>
              <w:pStyle w:val="ResumeText"/>
              <w:numPr>
                <w:ilvl w:val="0"/>
                <w:numId w:val="2"/>
              </w:numPr>
            </w:pPr>
            <w:r>
              <w:t>Half-Color Award for Tenpin Bowling in IIUM Sports Award 2014</w:t>
            </w:r>
          </w:p>
          <w:p w:rsidR="008F1684" w:rsidRDefault="008F1684" w:rsidP="00417F46">
            <w:pPr>
              <w:pStyle w:val="ResumeText"/>
              <w:numPr>
                <w:ilvl w:val="0"/>
                <w:numId w:val="2"/>
              </w:numPr>
            </w:pPr>
            <w:r>
              <w:t>Represented IIUM in Tenpin Bowling for SUKIPT 2014 and MASUM 2014</w:t>
            </w:r>
          </w:p>
          <w:p w:rsidR="008F1684" w:rsidRDefault="008F1684" w:rsidP="00417F46">
            <w:pPr>
              <w:pStyle w:val="ResumeText"/>
              <w:numPr>
                <w:ilvl w:val="0"/>
                <w:numId w:val="2"/>
              </w:numPr>
            </w:pPr>
            <w:r>
              <w:t xml:space="preserve">Won Bronze medal for Women’s Team Tenpin Bowling in MASUM 2014 </w:t>
            </w:r>
          </w:p>
          <w:p w:rsidR="00417F46" w:rsidRPr="00417F46" w:rsidRDefault="00417F46" w:rsidP="00417F46">
            <w:pPr>
              <w:pStyle w:val="ResumeText"/>
              <w:rPr>
                <w:b/>
              </w:rPr>
            </w:pPr>
            <w:r w:rsidRPr="00417F46">
              <w:rPr>
                <w:b/>
              </w:rPr>
              <w:t>2013</w:t>
            </w:r>
          </w:p>
          <w:p w:rsidR="008F1684" w:rsidRDefault="00C86412" w:rsidP="00417F46">
            <w:pPr>
              <w:pStyle w:val="ResumeText"/>
              <w:numPr>
                <w:ilvl w:val="0"/>
                <w:numId w:val="2"/>
              </w:numPr>
            </w:pPr>
            <w:r>
              <w:t xml:space="preserve">Participate in </w:t>
            </w:r>
            <w:r w:rsidR="00417F46">
              <w:t xml:space="preserve">Food for Homeless program  </w:t>
            </w:r>
          </w:p>
          <w:p w:rsidR="00417F46" w:rsidRDefault="00C86412" w:rsidP="00417F46">
            <w:pPr>
              <w:pStyle w:val="ResumeText"/>
              <w:numPr>
                <w:ilvl w:val="0"/>
                <w:numId w:val="2"/>
              </w:numPr>
            </w:pPr>
            <w:r>
              <w:t xml:space="preserve">Participant for </w:t>
            </w:r>
            <w:r w:rsidR="00417F46">
              <w:t>Psychology Day 2013</w:t>
            </w:r>
          </w:p>
          <w:p w:rsidR="00417F46" w:rsidRPr="00417F46" w:rsidRDefault="00417F46" w:rsidP="00417F46">
            <w:pPr>
              <w:pStyle w:val="ResumeText"/>
              <w:rPr>
                <w:b/>
              </w:rPr>
            </w:pPr>
            <w:r w:rsidRPr="00417F46">
              <w:rPr>
                <w:b/>
              </w:rPr>
              <w:t>2012</w:t>
            </w:r>
          </w:p>
          <w:p w:rsidR="00417F46" w:rsidRDefault="00C86412" w:rsidP="00417F46">
            <w:pPr>
              <w:pStyle w:val="ResumeText"/>
              <w:numPr>
                <w:ilvl w:val="0"/>
                <w:numId w:val="4"/>
              </w:numPr>
            </w:pPr>
            <w:r>
              <w:t xml:space="preserve">Participated in </w:t>
            </w:r>
            <w:r w:rsidR="00417F46">
              <w:t>Psychology Day 2012</w:t>
            </w:r>
          </w:p>
          <w:p w:rsidR="00417F46" w:rsidRDefault="00C86412" w:rsidP="00417F46">
            <w:pPr>
              <w:pStyle w:val="ResumeText"/>
              <w:numPr>
                <w:ilvl w:val="0"/>
                <w:numId w:val="4"/>
              </w:numPr>
            </w:pPr>
            <w:r>
              <w:t xml:space="preserve">Participated in </w:t>
            </w:r>
            <w:r w:rsidR="00417F46">
              <w:t>Psychology Student</w:t>
            </w:r>
            <w:r w:rsidR="00FF6F02">
              <w:t>’s</w:t>
            </w:r>
            <w:r w:rsidR="00417F46">
              <w:t xml:space="preserve"> Association Dialogue</w:t>
            </w:r>
          </w:p>
          <w:p w:rsidR="00417F46" w:rsidRDefault="00C86412" w:rsidP="00417F46">
            <w:pPr>
              <w:pStyle w:val="ResumeText"/>
              <w:numPr>
                <w:ilvl w:val="0"/>
                <w:numId w:val="4"/>
              </w:numPr>
            </w:pPr>
            <w:r>
              <w:t xml:space="preserve">Participated in </w:t>
            </w:r>
            <w:r w:rsidR="00417F46">
              <w:t>Psychology Student</w:t>
            </w:r>
            <w:r w:rsidR="00FF6F02">
              <w:t>’s</w:t>
            </w:r>
            <w:r w:rsidR="00417F46">
              <w:t xml:space="preserve"> Association Annual Grand Meeting</w:t>
            </w:r>
          </w:p>
        </w:tc>
      </w:tr>
      <w:tr w:rsidR="002C42BC" w:rsidTr="00D21B68">
        <w:tc>
          <w:tcPr>
            <w:tcW w:w="1778" w:type="dxa"/>
          </w:tcPr>
          <w:p w:rsidR="002C42BC" w:rsidRPr="00793704" w:rsidRDefault="00414819">
            <w:pPr>
              <w:pStyle w:val="Heading1"/>
              <w:rPr>
                <w:color w:val="auto"/>
              </w:rPr>
            </w:pPr>
            <w:r w:rsidRPr="00793704">
              <w:rPr>
                <w:color w:val="auto"/>
              </w:rPr>
              <w:t>Leadership</w:t>
            </w:r>
          </w:p>
        </w:tc>
        <w:tc>
          <w:tcPr>
            <w:tcW w:w="472" w:type="dxa"/>
          </w:tcPr>
          <w:p w:rsidR="002C42BC" w:rsidRPr="00793704" w:rsidRDefault="002C42BC">
            <w:pPr>
              <w:rPr>
                <w:color w:val="auto"/>
              </w:rPr>
            </w:pPr>
          </w:p>
        </w:tc>
        <w:tc>
          <w:tcPr>
            <w:tcW w:w="7830" w:type="dxa"/>
            <w:shd w:val="clear" w:color="auto" w:fill="FFFFFF" w:themeFill="background1"/>
          </w:tcPr>
          <w:p w:rsidR="002C42BC" w:rsidRDefault="00417F46" w:rsidP="00417F46">
            <w:pPr>
              <w:pStyle w:val="ResumeText"/>
            </w:pPr>
            <w:r>
              <w:t>2015</w:t>
            </w:r>
          </w:p>
          <w:p w:rsidR="00417F46" w:rsidRDefault="00417F46" w:rsidP="00417F46">
            <w:pPr>
              <w:pStyle w:val="ResumeText"/>
              <w:numPr>
                <w:ilvl w:val="0"/>
                <w:numId w:val="5"/>
              </w:numPr>
            </w:pPr>
            <w:r>
              <w:t xml:space="preserve">Assistant Program Manager </w:t>
            </w:r>
            <w:proofErr w:type="spellStart"/>
            <w:r>
              <w:t>Masih</w:t>
            </w:r>
            <w:proofErr w:type="spellEnd"/>
            <w:r>
              <w:t xml:space="preserve"> Ada Yang </w:t>
            </w:r>
            <w:proofErr w:type="spellStart"/>
            <w:r>
              <w:t>Sayang</w:t>
            </w:r>
            <w:proofErr w:type="spellEnd"/>
          </w:p>
          <w:p w:rsidR="00FF6F02" w:rsidRDefault="00FF6F02" w:rsidP="00FF6F02">
            <w:pPr>
              <w:pStyle w:val="ResumeText"/>
              <w:ind w:left="720"/>
            </w:pPr>
          </w:p>
          <w:p w:rsidR="00417F46" w:rsidRDefault="00417F46" w:rsidP="00417F46">
            <w:pPr>
              <w:pStyle w:val="ResumeText"/>
            </w:pPr>
            <w:r>
              <w:t>2014</w:t>
            </w:r>
          </w:p>
          <w:p w:rsidR="00417F46" w:rsidRDefault="00417F46" w:rsidP="00417F46">
            <w:pPr>
              <w:pStyle w:val="ResumeText"/>
              <w:numPr>
                <w:ilvl w:val="0"/>
                <w:numId w:val="5"/>
              </w:numPr>
            </w:pPr>
            <w:r>
              <w:t>Team Captain for Tenpin Bowling MASUM 2014</w:t>
            </w:r>
          </w:p>
          <w:p w:rsidR="00417F46" w:rsidRDefault="00417F46" w:rsidP="00417F46">
            <w:pPr>
              <w:pStyle w:val="ResumeText"/>
              <w:numPr>
                <w:ilvl w:val="0"/>
                <w:numId w:val="5"/>
              </w:numPr>
            </w:pPr>
            <w:r>
              <w:t>Team Assistant for Tenpin Bowling SUKIPT 2014</w:t>
            </w:r>
          </w:p>
          <w:p w:rsidR="00417F46" w:rsidRDefault="00417F46" w:rsidP="00417F46">
            <w:pPr>
              <w:pStyle w:val="ResumeText"/>
            </w:pPr>
            <w:r>
              <w:t>2013</w:t>
            </w:r>
          </w:p>
          <w:p w:rsidR="00FF6F02" w:rsidRDefault="00FF6F02" w:rsidP="00417F46">
            <w:pPr>
              <w:pStyle w:val="ResumeText"/>
              <w:numPr>
                <w:ilvl w:val="0"/>
                <w:numId w:val="6"/>
              </w:numPr>
            </w:pPr>
            <w:r>
              <w:t>Assistant Head of Bureau Career and Guidance, Psychology Student’s Association (PSYCSTA)</w:t>
            </w:r>
          </w:p>
          <w:p w:rsidR="00417F46" w:rsidRDefault="00417F46" w:rsidP="00417F46">
            <w:pPr>
              <w:pStyle w:val="ResumeText"/>
              <w:numPr>
                <w:ilvl w:val="0"/>
                <w:numId w:val="6"/>
              </w:numPr>
            </w:pPr>
            <w:r>
              <w:t>Assistant Head of Special Task Psychology Day 2013</w:t>
            </w:r>
          </w:p>
          <w:p w:rsidR="00FF6F02" w:rsidRDefault="00FF6F02" w:rsidP="00FF6F02">
            <w:pPr>
              <w:pStyle w:val="ResumeText"/>
            </w:pPr>
            <w:r>
              <w:t>2012</w:t>
            </w:r>
          </w:p>
          <w:p w:rsidR="00FF6F02" w:rsidRDefault="00FF6F02" w:rsidP="00FF6F02">
            <w:pPr>
              <w:pStyle w:val="ResumeText"/>
              <w:numPr>
                <w:ilvl w:val="0"/>
                <w:numId w:val="7"/>
              </w:numPr>
            </w:pPr>
            <w:r>
              <w:t>Secretary of Psychology Student’s Association</w:t>
            </w:r>
          </w:p>
          <w:p w:rsidR="00FF6F02" w:rsidRDefault="00FF6F02" w:rsidP="00FF6F02">
            <w:pPr>
              <w:pStyle w:val="ResumeText"/>
              <w:numPr>
                <w:ilvl w:val="0"/>
                <w:numId w:val="7"/>
              </w:numPr>
            </w:pPr>
            <w:r>
              <w:t xml:space="preserve">Program Manager for Career Talk, by PSYCSTA </w:t>
            </w:r>
          </w:p>
          <w:p w:rsidR="00FF6F02" w:rsidRDefault="00FF6F02" w:rsidP="00FF6F02">
            <w:pPr>
              <w:pStyle w:val="ResumeText"/>
              <w:numPr>
                <w:ilvl w:val="0"/>
                <w:numId w:val="7"/>
              </w:numPr>
            </w:pPr>
            <w:r>
              <w:t>Head of Special Task for PSYCHOLOGY DAY 2012</w:t>
            </w:r>
          </w:p>
          <w:p w:rsidR="00FF6F02" w:rsidRDefault="00FF6F02" w:rsidP="00FF6F02">
            <w:pPr>
              <w:pStyle w:val="ResumeText"/>
            </w:pPr>
          </w:p>
          <w:p w:rsidR="00417F46" w:rsidRDefault="00417F46" w:rsidP="00417F46">
            <w:pPr>
              <w:pStyle w:val="ResumeText"/>
            </w:pPr>
          </w:p>
          <w:p w:rsidR="00417F46" w:rsidRDefault="00417F46" w:rsidP="00417F46">
            <w:pPr>
              <w:pStyle w:val="ResumeText"/>
              <w:ind w:left="720"/>
            </w:pPr>
          </w:p>
        </w:tc>
      </w:tr>
      <w:tr w:rsidR="002C42BC" w:rsidTr="00417F46">
        <w:tc>
          <w:tcPr>
            <w:tcW w:w="1778" w:type="dxa"/>
          </w:tcPr>
          <w:p w:rsidR="002C42BC" w:rsidRDefault="002C42BC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C42BC" w:rsidP="00FF6F02"/>
        </w:tc>
      </w:tr>
    </w:tbl>
    <w:p w:rsidR="002C42BC" w:rsidRDefault="002C42BC"/>
    <w:sectPr w:rsidR="002C42BC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B76" w:rsidRDefault="00B02B76">
      <w:pPr>
        <w:spacing w:before="0" w:after="0" w:line="240" w:lineRule="auto"/>
      </w:pPr>
      <w:r>
        <w:separator/>
      </w:r>
    </w:p>
  </w:endnote>
  <w:endnote w:type="continuationSeparator" w:id="0">
    <w:p w:rsidR="00B02B76" w:rsidRDefault="00B02B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583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B76" w:rsidRDefault="00B02B76">
      <w:pPr>
        <w:spacing w:before="0" w:after="0" w:line="240" w:lineRule="auto"/>
      </w:pPr>
      <w:r>
        <w:separator/>
      </w:r>
    </w:p>
  </w:footnote>
  <w:footnote w:type="continuationSeparator" w:id="0">
    <w:p w:rsidR="00B02B76" w:rsidRDefault="00B02B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526A"/>
    <w:multiLevelType w:val="hybridMultilevel"/>
    <w:tmpl w:val="24DEB5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8688B"/>
    <w:multiLevelType w:val="hybridMultilevel"/>
    <w:tmpl w:val="DB6083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85A02"/>
    <w:multiLevelType w:val="hybridMultilevel"/>
    <w:tmpl w:val="B3A2BF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A2E9D"/>
    <w:multiLevelType w:val="hybridMultilevel"/>
    <w:tmpl w:val="179061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C6BB4"/>
    <w:multiLevelType w:val="hybridMultilevel"/>
    <w:tmpl w:val="47A4D9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45BEC"/>
    <w:multiLevelType w:val="hybridMultilevel"/>
    <w:tmpl w:val="4CC0D4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059D5"/>
    <w:multiLevelType w:val="hybridMultilevel"/>
    <w:tmpl w:val="A54CF0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5B376A4"/>
    <w:multiLevelType w:val="hybridMultilevel"/>
    <w:tmpl w:val="8AF65F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84"/>
    <w:rsid w:val="00056033"/>
    <w:rsid w:val="001623CD"/>
    <w:rsid w:val="00175BF7"/>
    <w:rsid w:val="002C42BC"/>
    <w:rsid w:val="00414819"/>
    <w:rsid w:val="00417F46"/>
    <w:rsid w:val="0043677E"/>
    <w:rsid w:val="00445833"/>
    <w:rsid w:val="00774B67"/>
    <w:rsid w:val="00793704"/>
    <w:rsid w:val="008E2845"/>
    <w:rsid w:val="008F1684"/>
    <w:rsid w:val="00A03A76"/>
    <w:rsid w:val="00B02B76"/>
    <w:rsid w:val="00B25DF2"/>
    <w:rsid w:val="00C86412"/>
    <w:rsid w:val="00D21B68"/>
    <w:rsid w:val="00D31628"/>
    <w:rsid w:val="00DF647A"/>
    <w:rsid w:val="00F6478C"/>
    <w:rsid w:val="00FA678E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65A04-820A-451E-BF4F-073CD8D5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8F1684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77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ziyyah.shabirah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abiraZ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FC5EB7BF2C432ABFD679C96DA4F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5E805-2258-43AF-A744-994B7347AFC4}"/>
      </w:docPartPr>
      <w:docPartBody>
        <w:p w:rsidR="004744F5" w:rsidRDefault="004744F5">
          <w:pPr>
            <w:pStyle w:val="77FC5EB7BF2C432ABFD679C96DA4F76D"/>
          </w:pPr>
          <w:r>
            <w:t>[Your Name]</w:t>
          </w:r>
        </w:p>
      </w:docPartBody>
    </w:docPart>
    <w:docPart>
      <w:docPartPr>
        <w:name w:val="BC07483E12A14D4A9F251B0DE7CDC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12DDD-3423-40E3-9347-F6D9ABE05BE1}"/>
      </w:docPartPr>
      <w:docPartBody>
        <w:p w:rsidR="004744F5" w:rsidRDefault="004744F5">
          <w:pPr>
            <w:pStyle w:val="BC07483E12A14D4A9F251B0DE7CDCB1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F5"/>
    <w:rsid w:val="00221361"/>
    <w:rsid w:val="004744F5"/>
    <w:rsid w:val="008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62A22D9D4918BEF01C433BF71C16">
    <w:name w:val="634B62A22D9D4918BEF01C433BF71C16"/>
  </w:style>
  <w:style w:type="paragraph" w:customStyle="1" w:styleId="D9F6C9136A534A5190B65ED94ACAF6F9">
    <w:name w:val="D9F6C9136A534A5190B65ED94ACAF6F9"/>
  </w:style>
  <w:style w:type="paragraph" w:customStyle="1" w:styleId="6F8EA77B40AD4E1094892DDA89351B4A">
    <w:name w:val="6F8EA77B40AD4E1094892DDA89351B4A"/>
  </w:style>
  <w:style w:type="paragraph" w:customStyle="1" w:styleId="4CEE871958E94D6185F28DAE86EBB36B">
    <w:name w:val="4CEE871958E94D6185F28DAE86EBB36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EFA78DFA86A84CC283A13239D771E60D">
    <w:name w:val="EFA78DFA86A84CC283A13239D771E60D"/>
  </w:style>
  <w:style w:type="paragraph" w:customStyle="1" w:styleId="77FC5EB7BF2C432ABFD679C96DA4F76D">
    <w:name w:val="77FC5EB7BF2C432ABFD679C96DA4F76D"/>
  </w:style>
  <w:style w:type="paragraph" w:customStyle="1" w:styleId="D52E22C453A743FF9B03067D45EC5B7B">
    <w:name w:val="D52E22C453A743FF9B03067D45EC5B7B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E646A849A3434A65BA49C3493398BC0D">
    <w:name w:val="E646A849A3434A65BA49C3493398BC0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07483E12A14D4A9F251B0DE7CDCB1F">
    <w:name w:val="BC07483E12A14D4A9F251B0DE7CDCB1F"/>
  </w:style>
  <w:style w:type="paragraph" w:customStyle="1" w:styleId="A3AF8141CFD8466C8B2A980E28439A9B">
    <w:name w:val="A3AF8141CFD8466C8B2A980E28439A9B"/>
  </w:style>
  <w:style w:type="paragraph" w:customStyle="1" w:styleId="392D950EB6454E9FB04AA7BFF0723B45">
    <w:name w:val="392D950EB6454E9FB04AA7BFF0723B45"/>
  </w:style>
  <w:style w:type="paragraph" w:customStyle="1" w:styleId="DCB2418FFD06468081C297B44F9696B0">
    <w:name w:val="DCB2418FFD06468081C297B44F9696B0"/>
  </w:style>
  <w:style w:type="paragraph" w:customStyle="1" w:styleId="CE52FC887E204E9AA451DA5D80C17CEC">
    <w:name w:val="CE52FC887E204E9AA451DA5D80C17CEC"/>
  </w:style>
  <w:style w:type="paragraph" w:customStyle="1" w:styleId="D66F16B4DC854CC698FA86F2D447A400">
    <w:name w:val="D66F16B4DC854CC698FA86F2D447A400"/>
  </w:style>
  <w:style w:type="paragraph" w:customStyle="1" w:styleId="F91794B5A56F48D299D7BFDC13A19E76">
    <w:name w:val="F91794B5A56F48D299D7BFDC13A19E76"/>
  </w:style>
  <w:style w:type="paragraph" w:customStyle="1" w:styleId="D475172778FF461482B25EF2C1A36780">
    <w:name w:val="D475172778FF461482B25EF2C1A36780"/>
  </w:style>
  <w:style w:type="paragraph" w:customStyle="1" w:styleId="AF4783F9B601462495919849526C472E">
    <w:name w:val="AF4783F9B601462495919849526C472E"/>
  </w:style>
  <w:style w:type="paragraph" w:customStyle="1" w:styleId="036C1477DE9C4647B13ED28901089366">
    <w:name w:val="036C1477DE9C4647B13ED28901089366"/>
  </w:style>
  <w:style w:type="paragraph" w:customStyle="1" w:styleId="0CC594EC0CAF4FC0AC2C224362FDA343">
    <w:name w:val="0CC594EC0CAF4FC0AC2C224362FDA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maziyyah shabirah</dc:creator>
  <cp:keywords/>
  <cp:lastModifiedBy>syabiraZ</cp:lastModifiedBy>
  <cp:revision>2</cp:revision>
  <cp:lastPrinted>2016-10-14T07:43:00Z</cp:lastPrinted>
  <dcterms:created xsi:type="dcterms:W3CDTF">2016-10-14T07:46:00Z</dcterms:created>
  <dcterms:modified xsi:type="dcterms:W3CDTF">2016-10-14T07:46:00Z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