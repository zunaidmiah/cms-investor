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293" w:rsidRDefault="00625293" w:rsidP="002D140D">
      <w:pPr>
        <w:pStyle w:val="AddressText"/>
        <w:spacing w:line="240" w:lineRule="auto"/>
        <w:jc w:val="left"/>
        <w:rPr>
          <w:color w:val="000000" w:themeColor="text1"/>
        </w:rPr>
      </w:pPr>
      <w:bookmarkStart w:id="0" w:name="_GoBack"/>
      <w:r>
        <w:rPr>
          <w:noProof/>
          <w:color w:val="000000" w:themeColor="text1"/>
          <w:lang w:val="en-MY" w:eastAsia="en-MY" w:bidi="ar-SA"/>
        </w:rPr>
        <w:drawing>
          <wp:anchor distT="0" distB="0" distL="114300" distR="114300" simplePos="0" relativeHeight="251663360" behindDoc="0" locked="0" layoutInCell="1" allowOverlap="1" wp14:anchorId="5DE28A52" wp14:editId="56E16133">
            <wp:simplePos x="0" y="0"/>
            <wp:positionH relativeFrom="column">
              <wp:posOffset>4276725</wp:posOffset>
            </wp:positionH>
            <wp:positionV relativeFrom="paragraph">
              <wp:posOffset>129540</wp:posOffset>
            </wp:positionV>
            <wp:extent cx="2028825" cy="2028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67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25293" w:rsidRDefault="00625293" w:rsidP="002D140D">
      <w:pPr>
        <w:pStyle w:val="AddressText"/>
        <w:spacing w:line="240" w:lineRule="auto"/>
        <w:jc w:val="left"/>
        <w:rPr>
          <w:color w:val="000000" w:themeColor="text1"/>
        </w:rPr>
      </w:pPr>
    </w:p>
    <w:p w:rsidR="00625293" w:rsidRDefault="00625293" w:rsidP="002D140D">
      <w:pPr>
        <w:pStyle w:val="AddressText"/>
        <w:spacing w:line="240" w:lineRule="auto"/>
        <w:jc w:val="left"/>
        <w:rPr>
          <w:color w:val="000000" w:themeColor="text1"/>
        </w:rPr>
      </w:pPr>
    </w:p>
    <w:p w:rsidR="00625293" w:rsidRDefault="00625293" w:rsidP="002D140D">
      <w:pPr>
        <w:pStyle w:val="AddressText"/>
        <w:spacing w:line="240" w:lineRule="auto"/>
        <w:jc w:val="left"/>
        <w:rPr>
          <w:color w:val="000000" w:themeColor="text1"/>
        </w:rPr>
      </w:pPr>
    </w:p>
    <w:p w:rsidR="00625293" w:rsidRDefault="00625293" w:rsidP="002D140D">
      <w:pPr>
        <w:pStyle w:val="AddressText"/>
        <w:spacing w:line="240" w:lineRule="auto"/>
        <w:jc w:val="left"/>
        <w:rPr>
          <w:color w:val="000000" w:themeColor="text1"/>
        </w:rPr>
      </w:pPr>
    </w:p>
    <w:p w:rsidR="00A3245E" w:rsidRDefault="00A3245E" w:rsidP="002D140D">
      <w:pPr>
        <w:pStyle w:val="AddressText"/>
        <w:spacing w:line="240" w:lineRule="auto"/>
        <w:jc w:val="left"/>
        <w:rPr>
          <w:color w:val="000000" w:themeColor="text1"/>
        </w:rPr>
      </w:pPr>
    </w:p>
    <w:p w:rsidR="00A3245E" w:rsidRDefault="00A3245E" w:rsidP="002D140D">
      <w:pPr>
        <w:pStyle w:val="AddressText"/>
        <w:spacing w:line="240" w:lineRule="auto"/>
        <w:jc w:val="left"/>
        <w:rPr>
          <w:color w:val="000000" w:themeColor="text1"/>
        </w:rPr>
      </w:pPr>
    </w:p>
    <w:p w:rsidR="00625293" w:rsidRDefault="00625293" w:rsidP="00625293">
      <w:pPr>
        <w:pStyle w:val="AddressText"/>
        <w:tabs>
          <w:tab w:val="left" w:pos="7755"/>
        </w:tabs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ab/>
        <w:t xml:space="preserve">         </w:t>
      </w:r>
    </w:p>
    <w:p w:rsidR="002D140D" w:rsidRPr="00625293" w:rsidRDefault="00625293" w:rsidP="00625293">
      <w:pPr>
        <w:pStyle w:val="AddressText"/>
        <w:tabs>
          <w:tab w:val="left" w:pos="7755"/>
        </w:tabs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  <w:sz w:val="24"/>
          <w:szCs w:val="24"/>
        </w:rPr>
        <w:t>J-</w:t>
      </w:r>
      <w:r w:rsidR="002D140D" w:rsidRPr="008458B5">
        <w:rPr>
          <w:rFonts w:asciiTheme="minorHAnsi" w:hAnsiTheme="minorHAnsi"/>
          <w:color w:val="000000" w:themeColor="text1"/>
          <w:sz w:val="24"/>
          <w:szCs w:val="24"/>
        </w:rPr>
        <w:t>5-22 APARTMENT KENANGA</w:t>
      </w:r>
    </w:p>
    <w:p w:rsidR="002D140D" w:rsidRPr="008458B5" w:rsidRDefault="002D140D" w:rsidP="002D140D">
      <w:pPr>
        <w:pStyle w:val="AddressText"/>
        <w:spacing w:line="240" w:lineRule="auto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8458B5">
        <w:rPr>
          <w:rFonts w:asciiTheme="minorHAnsi" w:hAnsiTheme="minorHAnsi"/>
          <w:color w:val="000000" w:themeColor="text1"/>
          <w:sz w:val="24"/>
          <w:szCs w:val="24"/>
        </w:rPr>
        <w:t>TAMAN BUNGA RAYA</w:t>
      </w:r>
      <w:proofErr w:type="gramStart"/>
      <w:r w:rsidRPr="008458B5">
        <w:rPr>
          <w:rFonts w:asciiTheme="minorHAnsi" w:hAnsiTheme="minorHAnsi"/>
          <w:color w:val="000000" w:themeColor="text1"/>
          <w:sz w:val="24"/>
          <w:szCs w:val="24"/>
        </w:rPr>
        <w:t>,BUKIT</w:t>
      </w:r>
      <w:proofErr w:type="gramEnd"/>
      <w:r w:rsidRPr="008458B5">
        <w:rPr>
          <w:rFonts w:asciiTheme="minorHAnsi" w:hAnsiTheme="minorHAnsi"/>
          <w:color w:val="000000" w:themeColor="text1"/>
          <w:sz w:val="24"/>
          <w:szCs w:val="24"/>
        </w:rPr>
        <w:t xml:space="preserve"> BERUNTUNG</w:t>
      </w:r>
    </w:p>
    <w:p w:rsidR="002D140D" w:rsidRPr="008458B5" w:rsidRDefault="002D140D" w:rsidP="002D140D">
      <w:pPr>
        <w:pStyle w:val="AddressText"/>
        <w:spacing w:line="240" w:lineRule="auto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8458B5">
        <w:rPr>
          <w:rFonts w:asciiTheme="minorHAnsi" w:hAnsiTheme="minorHAnsi"/>
          <w:color w:val="000000" w:themeColor="text1"/>
          <w:sz w:val="24"/>
          <w:szCs w:val="24"/>
        </w:rPr>
        <w:t>48300 RAWANG, SELANGOR.</w:t>
      </w:r>
    </w:p>
    <w:p w:rsidR="002D140D" w:rsidRPr="008458B5" w:rsidRDefault="002D140D" w:rsidP="002D140D">
      <w:pPr>
        <w:pStyle w:val="AddressText"/>
        <w:spacing w:line="240" w:lineRule="auto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8458B5">
        <w:rPr>
          <w:rFonts w:asciiTheme="minorHAnsi" w:hAnsiTheme="minorHAnsi"/>
          <w:color w:val="000000" w:themeColor="text1"/>
          <w:sz w:val="24"/>
          <w:szCs w:val="24"/>
        </w:rPr>
        <w:t>Phone: 017</w:t>
      </w:r>
      <w:r w:rsidR="009973EB" w:rsidRPr="008458B5">
        <w:rPr>
          <w:rFonts w:asciiTheme="minorHAnsi" w:hAnsiTheme="minorHAnsi"/>
          <w:color w:val="000000" w:themeColor="text1"/>
          <w:sz w:val="24"/>
          <w:szCs w:val="24"/>
        </w:rPr>
        <w:t>-</w:t>
      </w:r>
      <w:r w:rsidRPr="008458B5">
        <w:rPr>
          <w:rFonts w:asciiTheme="minorHAnsi" w:hAnsiTheme="minorHAnsi"/>
          <w:color w:val="000000" w:themeColor="text1"/>
          <w:sz w:val="24"/>
          <w:szCs w:val="24"/>
        </w:rPr>
        <w:t>237</w:t>
      </w:r>
      <w:r w:rsidR="009973EB" w:rsidRPr="008458B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8458B5">
        <w:rPr>
          <w:rFonts w:asciiTheme="minorHAnsi" w:hAnsiTheme="minorHAnsi"/>
          <w:color w:val="000000" w:themeColor="text1"/>
          <w:sz w:val="24"/>
          <w:szCs w:val="24"/>
        </w:rPr>
        <w:t>6215</w:t>
      </w:r>
    </w:p>
    <w:p w:rsidR="003C4795" w:rsidRPr="008458B5" w:rsidRDefault="002D140D" w:rsidP="002D140D">
      <w:pPr>
        <w:pStyle w:val="ContactInfo"/>
        <w:jc w:val="left"/>
        <w:rPr>
          <w:rStyle w:val="Emphasis"/>
          <w:rFonts w:cs="Times New Roman"/>
          <w:sz w:val="24"/>
          <w:szCs w:val="24"/>
        </w:rPr>
      </w:pPr>
      <w:r w:rsidRPr="008458B5">
        <w:rPr>
          <w:rFonts w:cs="Times New Roman"/>
          <w:sz w:val="24"/>
          <w:szCs w:val="24"/>
        </w:rPr>
        <w:t>E-mail: shedaramli3@gmail.com</w:t>
      </w:r>
      <w:r w:rsidRPr="008458B5">
        <w:rPr>
          <w:rStyle w:val="Heading8Char"/>
          <w:rFonts w:asciiTheme="minorHAnsi" w:hAnsiTheme="minorHAnsi" w:cs="Times New Roman"/>
          <w:sz w:val="24"/>
          <w:szCs w:val="24"/>
        </w:rPr>
        <w:t xml:space="preserve"> </w:t>
      </w:r>
    </w:p>
    <w:p w:rsidR="003C4795" w:rsidRPr="008458B5" w:rsidRDefault="005F5516" w:rsidP="002D140D">
      <w:pPr>
        <w:pStyle w:val="Name"/>
        <w:pBdr>
          <w:bottom w:val="single" w:sz="4" w:space="18" w:color="7E97AD" w:themeColor="accent1"/>
        </w:pBdr>
        <w:rPr>
          <w:rFonts w:asciiTheme="minorHAnsi" w:hAnsiTheme="minorHAnsi" w:cs="Times New Roman"/>
          <w:sz w:val="24"/>
          <w:szCs w:val="24"/>
        </w:rPr>
      </w:pPr>
      <w:sdt>
        <w:sdtPr>
          <w:rPr>
            <w:rFonts w:asciiTheme="minorHAnsi" w:hAnsiTheme="minorHAnsi" w:cs="Times New Roman"/>
            <w:sz w:val="24"/>
            <w:szCs w:val="24"/>
          </w:rPr>
          <w:alias w:val="Your Name"/>
          <w:tag w:val=""/>
          <w:id w:val="1197042864"/>
          <w:placeholder>
            <w:docPart w:val="D4F32E5C74904E18929A30D3C96273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D140D" w:rsidRPr="008458B5">
            <w:rPr>
              <w:rFonts w:asciiTheme="minorHAnsi" w:hAnsiTheme="minorHAnsi" w:cs="Times New Roman"/>
              <w:sz w:val="24"/>
              <w:szCs w:val="24"/>
              <w:lang w:val="en-MY"/>
            </w:rPr>
            <w:t xml:space="preserve">RASHIDAH BT MOHD </w:t>
          </w:r>
          <w:r w:rsidR="002D140D" w:rsidRPr="008458B5">
            <w:rPr>
              <w:rFonts w:asciiTheme="minorHAnsi" w:hAnsiTheme="minorHAnsi" w:cs="Times New Roman"/>
              <w:caps w:val="0"/>
              <w:sz w:val="24"/>
              <w:szCs w:val="24"/>
              <w:lang w:val="en-MY"/>
            </w:rPr>
            <w:t>RAMLI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26"/>
        <w:gridCol w:w="542"/>
        <w:gridCol w:w="332"/>
        <w:gridCol w:w="7480"/>
      </w:tblGrid>
      <w:tr w:rsidR="00752E7A" w:rsidRPr="008458B5" w:rsidTr="00752E7A">
        <w:trPr>
          <w:trHeight w:val="1845"/>
        </w:trPr>
        <w:tc>
          <w:tcPr>
            <w:tcW w:w="1726" w:type="dxa"/>
          </w:tcPr>
          <w:p w:rsidR="00752E7A" w:rsidRPr="008458B5" w:rsidRDefault="00752E7A">
            <w:pPr>
              <w:pStyle w:val="Heading1"/>
              <w:rPr>
                <w:rFonts w:asciiTheme="minorHAnsi" w:hAnsiTheme="minorHAnsi" w:cs="Times New Roman"/>
                <w:sz w:val="24"/>
                <w:szCs w:val="24"/>
              </w:rPr>
            </w:pPr>
            <w:r w:rsidRPr="008458B5">
              <w:rPr>
                <w:rFonts w:asciiTheme="minorHAnsi" w:hAnsiTheme="minorHAnsi" w:cs="Times New Roman"/>
                <w:sz w:val="24"/>
                <w:szCs w:val="24"/>
              </w:rPr>
              <w:t>Objective</w:t>
            </w:r>
          </w:p>
        </w:tc>
        <w:tc>
          <w:tcPr>
            <w:tcW w:w="54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  <w:r w:rsidRPr="008458B5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  <w:r w:rsidRPr="008458B5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80" w:type="dxa"/>
          </w:tcPr>
          <w:p w:rsidR="00752E7A" w:rsidRPr="008458B5" w:rsidRDefault="00752E7A">
            <w:pPr>
              <w:pStyle w:val="ResumeText"/>
              <w:rPr>
                <w:rFonts w:cs="Times New Roman"/>
                <w:color w:val="000000" w:themeColor="text1"/>
                <w:kern w:val="0"/>
                <w:sz w:val="24"/>
                <w:szCs w:val="24"/>
              </w:rPr>
            </w:pPr>
            <w:r w:rsidRPr="008458B5">
              <w:rPr>
                <w:rFonts w:cs="Times New Roman"/>
                <w:color w:val="000000" w:themeColor="text1"/>
                <w:kern w:val="0"/>
                <w:sz w:val="24"/>
                <w:szCs w:val="24"/>
              </w:rPr>
              <w:t>A self-motivated, passionate and hardworking fresh graduate seeking a position that will allow me to use my Diploma in International Business Management, strong interpersonal skills as well as it my eagerness to contribute to a quality company. I would also like to work in a professional and active environment where I can utilize my skills and strengths in an achieving goals of the company.</w:t>
            </w:r>
          </w:p>
          <w:p w:rsidR="00752E7A" w:rsidRPr="008458B5" w:rsidRDefault="00752E7A">
            <w:pPr>
              <w:pStyle w:val="ResumeText"/>
              <w:rPr>
                <w:rFonts w:cs="Times New Roman"/>
                <w:sz w:val="24"/>
                <w:szCs w:val="24"/>
              </w:rPr>
            </w:pPr>
          </w:p>
        </w:tc>
      </w:tr>
      <w:tr w:rsidR="00752E7A" w:rsidRPr="008458B5" w:rsidTr="00752E7A">
        <w:trPr>
          <w:trHeight w:val="1854"/>
        </w:trPr>
        <w:tc>
          <w:tcPr>
            <w:tcW w:w="1726" w:type="dxa"/>
          </w:tcPr>
          <w:p w:rsidR="00752E7A" w:rsidRPr="008458B5" w:rsidRDefault="00752E7A">
            <w:pPr>
              <w:pStyle w:val="Heading1"/>
              <w:rPr>
                <w:rFonts w:asciiTheme="minorHAnsi" w:hAnsiTheme="minorHAnsi" w:cs="Times New Roman"/>
                <w:sz w:val="24"/>
                <w:szCs w:val="24"/>
              </w:rPr>
            </w:pPr>
            <w:r w:rsidRPr="008458B5">
              <w:rPr>
                <w:rFonts w:asciiTheme="minorHAnsi" w:hAnsiTheme="minorHAnsi" w:cs="Times New Roman"/>
                <w:sz w:val="24"/>
                <w:szCs w:val="24"/>
              </w:rPr>
              <w:t>Skills &amp; Abilities</w:t>
            </w:r>
          </w:p>
        </w:tc>
        <w:tc>
          <w:tcPr>
            <w:tcW w:w="54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80" w:type="dxa"/>
          </w:tcPr>
          <w:p w:rsidR="00752E7A" w:rsidRPr="008458B5" w:rsidRDefault="00752E7A" w:rsidP="002D140D">
            <w:pPr>
              <w:pStyle w:val="ListBullet"/>
              <w:rPr>
                <w:sz w:val="24"/>
                <w:szCs w:val="24"/>
              </w:rPr>
            </w:pPr>
            <w:r w:rsidRPr="008458B5">
              <w:rPr>
                <w:sz w:val="24"/>
                <w:szCs w:val="24"/>
              </w:rPr>
              <w:t>Proficient in Microsoft Office Word, Power Point, excel and keyboarding.</w:t>
            </w:r>
          </w:p>
          <w:p w:rsidR="00752E7A" w:rsidRPr="008458B5" w:rsidRDefault="00752E7A" w:rsidP="002D140D">
            <w:pPr>
              <w:pStyle w:val="ListBullet"/>
              <w:rPr>
                <w:sz w:val="24"/>
                <w:szCs w:val="24"/>
              </w:rPr>
            </w:pPr>
            <w:r w:rsidRPr="008458B5">
              <w:rPr>
                <w:sz w:val="24"/>
                <w:szCs w:val="24"/>
              </w:rPr>
              <w:t xml:space="preserve">Able to work under pressure. </w:t>
            </w:r>
          </w:p>
          <w:p w:rsidR="00752E7A" w:rsidRPr="008458B5" w:rsidRDefault="00752E7A" w:rsidP="002D140D">
            <w:pPr>
              <w:pStyle w:val="ListBullet"/>
              <w:rPr>
                <w:sz w:val="24"/>
                <w:szCs w:val="24"/>
              </w:rPr>
            </w:pPr>
            <w:r w:rsidRPr="008458B5">
              <w:rPr>
                <w:sz w:val="24"/>
                <w:szCs w:val="24"/>
              </w:rPr>
              <w:t>Able to write well in Malay and English.</w:t>
            </w:r>
          </w:p>
          <w:p w:rsidR="00752E7A" w:rsidRPr="008458B5" w:rsidRDefault="00752E7A" w:rsidP="002D140D">
            <w:pPr>
              <w:pStyle w:val="ListBullet"/>
              <w:rPr>
                <w:sz w:val="24"/>
                <w:szCs w:val="24"/>
              </w:rPr>
            </w:pPr>
            <w:r w:rsidRPr="008458B5">
              <w:rPr>
                <w:sz w:val="24"/>
                <w:szCs w:val="24"/>
              </w:rPr>
              <w:t>Willing learn more and work independently with minimum supervision.</w:t>
            </w:r>
          </w:p>
          <w:p w:rsidR="00752E7A" w:rsidRPr="008458B5" w:rsidRDefault="00752E7A" w:rsidP="002D140D">
            <w:pPr>
              <w:pStyle w:val="ListBullet"/>
              <w:rPr>
                <w:sz w:val="24"/>
                <w:szCs w:val="24"/>
              </w:rPr>
            </w:pPr>
            <w:r w:rsidRPr="008458B5">
              <w:rPr>
                <w:sz w:val="24"/>
                <w:szCs w:val="24"/>
              </w:rPr>
              <w:t>Able to work in group or team.</w:t>
            </w:r>
          </w:p>
          <w:p w:rsidR="00752E7A" w:rsidRPr="008458B5" w:rsidRDefault="00752E7A" w:rsidP="002D140D">
            <w:pPr>
              <w:pStyle w:val="ListBullet"/>
              <w:rPr>
                <w:sz w:val="24"/>
                <w:szCs w:val="24"/>
              </w:rPr>
            </w:pPr>
            <w:r w:rsidRPr="008458B5">
              <w:rPr>
                <w:sz w:val="24"/>
                <w:szCs w:val="24"/>
              </w:rPr>
              <w:t xml:space="preserve">Excellent in communication </w:t>
            </w:r>
          </w:p>
          <w:p w:rsidR="00752E7A" w:rsidRPr="008458B5" w:rsidRDefault="00752E7A" w:rsidP="002D140D">
            <w:pPr>
              <w:pStyle w:val="ListBullet"/>
              <w:rPr>
                <w:sz w:val="24"/>
                <w:szCs w:val="24"/>
              </w:rPr>
            </w:pPr>
            <w:r w:rsidRPr="008458B5">
              <w:rPr>
                <w:sz w:val="24"/>
                <w:szCs w:val="24"/>
              </w:rPr>
              <w:t>Able to work on shift operation and under challenging environment.</w:t>
            </w:r>
          </w:p>
          <w:p w:rsidR="00752E7A" w:rsidRPr="008458B5" w:rsidRDefault="00752E7A">
            <w:pPr>
              <w:pStyle w:val="ResumeText"/>
              <w:rPr>
                <w:rFonts w:cs="Times New Roman"/>
                <w:sz w:val="24"/>
                <w:szCs w:val="24"/>
              </w:rPr>
            </w:pPr>
          </w:p>
        </w:tc>
      </w:tr>
      <w:tr w:rsidR="00752E7A" w:rsidRPr="008458B5" w:rsidTr="00752E7A">
        <w:tc>
          <w:tcPr>
            <w:tcW w:w="1726" w:type="dxa"/>
          </w:tcPr>
          <w:p w:rsidR="00752E7A" w:rsidRPr="008458B5" w:rsidRDefault="00752E7A">
            <w:pPr>
              <w:pStyle w:val="Heading1"/>
              <w:rPr>
                <w:rFonts w:asciiTheme="minorHAnsi" w:hAnsiTheme="minorHAnsi" w:cs="Times New Roman"/>
                <w:sz w:val="24"/>
                <w:szCs w:val="24"/>
              </w:rPr>
            </w:pPr>
            <w:r w:rsidRPr="008458B5">
              <w:rPr>
                <w:rFonts w:asciiTheme="minorHAnsi" w:hAnsiTheme="minorHAnsi" w:cs="Times New Roman"/>
                <w:sz w:val="24"/>
                <w:szCs w:val="24"/>
              </w:rPr>
              <w:t>Education</w:t>
            </w:r>
          </w:p>
        </w:tc>
        <w:tc>
          <w:tcPr>
            <w:tcW w:w="54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/>
                <w:color w:val="595959" w:themeColor="text1" w:themeTint="A6"/>
                <w:kern w:val="20"/>
                <w:sz w:val="24"/>
                <w:szCs w:val="24"/>
              </w:rPr>
              <w:id w:val="-691765356"/>
            </w:sdtPr>
            <w:sdtEndPr>
              <w:rPr>
                <w:bCs/>
                <w:caps w:val="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/>
                    <w:color w:val="595959" w:themeColor="text1" w:themeTint="A6"/>
                    <w:kern w:val="20"/>
                    <w:sz w:val="24"/>
                    <w:szCs w:val="24"/>
                  </w:rPr>
                  <w:id w:val="-1126388115"/>
                  <w:placeholder>
                    <w:docPart w:val="E53B4106FE234E3FAC6CF4F337C8BEAD"/>
                  </w:placeholder>
                </w:sdtPr>
                <w:sdtEndPr>
                  <w:rPr>
                    <w:bCs/>
                    <w:caps w:val="0"/>
                  </w:rPr>
                </w:sdtEndPr>
                <w:sdtContent>
                  <w:p w:rsidR="00752E7A" w:rsidRPr="008458B5" w:rsidRDefault="00752E7A" w:rsidP="002D140D">
                    <w:pPr>
                      <w:pStyle w:val="Subsection"/>
                      <w:spacing w:after="0"/>
                      <w:rPr>
                        <w:rFonts w:asciiTheme="minorHAnsi" w:hAnsiTheme="minorHAnsi"/>
                        <w:b w:val="0"/>
                        <w:sz w:val="24"/>
                        <w:szCs w:val="24"/>
                      </w:rPr>
                    </w:pPr>
                    <w:r w:rsidRPr="008458B5">
                      <w:rPr>
                        <w:rFonts w:asciiTheme="minorHAnsi" w:hAnsiTheme="minorHAnsi"/>
                        <w:sz w:val="24"/>
                        <w:szCs w:val="24"/>
                      </w:rPr>
                      <w:t xml:space="preserve">DIPLOMA INTERNATIONAL BUSSINESS </w:t>
                    </w:r>
                    <w:r w:rsidRPr="008458B5">
                      <w:rPr>
                        <w:rFonts w:asciiTheme="minorHAnsi" w:hAnsiTheme="minorHAnsi"/>
                        <w:b w:val="0"/>
                        <w:sz w:val="24"/>
                        <w:szCs w:val="24"/>
                      </w:rPr>
                      <w:t xml:space="preserve"> (2014-2017)</w:t>
                    </w:r>
                  </w:p>
                  <w:p w:rsidR="00752E7A" w:rsidRPr="008458B5" w:rsidRDefault="00752E7A" w:rsidP="002D140D">
                    <w:pPr>
                      <w:pStyle w:val="ListBullet"/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8458B5">
                      <w:rPr>
                        <w:sz w:val="24"/>
                        <w:szCs w:val="24"/>
                      </w:rPr>
                      <w:t xml:space="preserve">Institute : </w:t>
                    </w:r>
                    <w:proofErr w:type="spellStart"/>
                    <w:r w:rsidRPr="008458B5">
                      <w:rPr>
                        <w:sz w:val="24"/>
                        <w:szCs w:val="24"/>
                      </w:rPr>
                      <w:t>Politeknik</w:t>
                    </w:r>
                    <w:proofErr w:type="spellEnd"/>
                    <w:r w:rsidRPr="008458B5">
                      <w:rPr>
                        <w:sz w:val="24"/>
                        <w:szCs w:val="24"/>
                      </w:rPr>
                      <w:t xml:space="preserve"> Sultan </w:t>
                    </w:r>
                    <w:proofErr w:type="spellStart"/>
                    <w:r w:rsidRPr="008458B5">
                      <w:rPr>
                        <w:sz w:val="24"/>
                        <w:szCs w:val="24"/>
                      </w:rPr>
                      <w:t>Salahuddin</w:t>
                    </w:r>
                    <w:proofErr w:type="spellEnd"/>
                    <w:r w:rsidRPr="008458B5">
                      <w:rPr>
                        <w:sz w:val="24"/>
                        <w:szCs w:val="24"/>
                      </w:rPr>
                      <w:t xml:space="preserve"> Abdul Aziz Shah, Shah </w:t>
                    </w:r>
                    <w:proofErr w:type="spellStart"/>
                    <w:r w:rsidRPr="008458B5">
                      <w:rPr>
                        <w:sz w:val="24"/>
                        <w:szCs w:val="24"/>
                      </w:rPr>
                      <w:t>Alam</w:t>
                    </w:r>
                    <w:proofErr w:type="spellEnd"/>
                  </w:p>
                  <w:p w:rsidR="00752E7A" w:rsidRPr="008458B5" w:rsidRDefault="00752E7A" w:rsidP="002D140D">
                    <w:pPr>
                      <w:pStyle w:val="ListBullet"/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8458B5">
                      <w:rPr>
                        <w:sz w:val="24"/>
                        <w:szCs w:val="24"/>
                      </w:rPr>
                      <w:t>CGPA : 2.78</w:t>
                    </w:r>
                  </w:p>
                  <w:p w:rsidR="00752E7A" w:rsidRPr="008458B5" w:rsidRDefault="00752E7A" w:rsidP="002D140D">
                    <w:pPr>
                      <w:pStyle w:val="ListBullet"/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8458B5">
                      <w:rPr>
                        <w:sz w:val="24"/>
                        <w:szCs w:val="24"/>
                      </w:rPr>
                      <w:t>Graduated : December 2017</w:t>
                    </w:r>
                  </w:p>
                  <w:p w:rsidR="00752E7A" w:rsidRPr="008458B5" w:rsidRDefault="005F5516">
                    <w:pPr>
                      <w:rPr>
                        <w:rFonts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752E7A" w:rsidRPr="008458B5" w:rsidTr="00752E7A">
        <w:tc>
          <w:tcPr>
            <w:tcW w:w="1726" w:type="dxa"/>
          </w:tcPr>
          <w:p w:rsidR="00752E7A" w:rsidRPr="008458B5" w:rsidRDefault="00752E7A">
            <w:pPr>
              <w:pStyle w:val="Heading1"/>
              <w:rPr>
                <w:rFonts w:asciiTheme="minorHAnsi" w:hAnsiTheme="minorHAnsi" w:cs="Times New Roman"/>
                <w:sz w:val="24"/>
                <w:szCs w:val="24"/>
              </w:rPr>
            </w:pPr>
            <w:r w:rsidRPr="008458B5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extra curricular activities</w:t>
            </w:r>
          </w:p>
        </w:tc>
        <w:tc>
          <w:tcPr>
            <w:tcW w:w="54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80" w:type="dxa"/>
          </w:tcPr>
          <w:p w:rsidR="00752E7A" w:rsidRPr="008458B5" w:rsidRDefault="00752E7A" w:rsidP="009973EB">
            <w:pPr>
              <w:pStyle w:val="ResumeText"/>
              <w:numPr>
                <w:ilvl w:val="0"/>
                <w:numId w:val="3"/>
              </w:numPr>
              <w:rPr>
                <w:rFonts w:cs="Times New Roman"/>
                <w:color w:val="auto"/>
                <w:sz w:val="24"/>
                <w:szCs w:val="24"/>
              </w:rPr>
            </w:pPr>
            <w:r w:rsidRPr="008458B5">
              <w:rPr>
                <w:rFonts w:cs="Times New Roman"/>
                <w:color w:val="auto"/>
                <w:sz w:val="24"/>
                <w:szCs w:val="24"/>
              </w:rPr>
              <w:t xml:space="preserve">Committee member of </w:t>
            </w:r>
            <w:proofErr w:type="spellStart"/>
            <w:r w:rsidRPr="008458B5">
              <w:rPr>
                <w:rFonts w:cs="Times New Roman"/>
                <w:color w:val="auto"/>
                <w:sz w:val="24"/>
                <w:szCs w:val="24"/>
              </w:rPr>
              <w:t>Kelab</w:t>
            </w:r>
            <w:proofErr w:type="spellEnd"/>
            <w:r w:rsidRPr="008458B5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458B5">
              <w:rPr>
                <w:rFonts w:cs="Times New Roman"/>
                <w:color w:val="auto"/>
                <w:sz w:val="24"/>
                <w:szCs w:val="24"/>
              </w:rPr>
              <w:t>Kebudayaan</w:t>
            </w:r>
            <w:proofErr w:type="spellEnd"/>
            <w:r w:rsidRPr="008458B5">
              <w:rPr>
                <w:rFonts w:cs="Times New Roman"/>
                <w:color w:val="auto"/>
                <w:sz w:val="24"/>
                <w:szCs w:val="24"/>
              </w:rPr>
              <w:t xml:space="preserve"> in Polytechnic.</w:t>
            </w:r>
          </w:p>
          <w:p w:rsidR="00752E7A" w:rsidRPr="008458B5" w:rsidRDefault="00752E7A" w:rsidP="009973EB">
            <w:pPr>
              <w:pStyle w:val="ResumeText"/>
              <w:numPr>
                <w:ilvl w:val="0"/>
                <w:numId w:val="3"/>
              </w:numPr>
              <w:rPr>
                <w:rFonts w:cs="Times New Roman"/>
                <w:color w:val="auto"/>
                <w:sz w:val="24"/>
                <w:szCs w:val="24"/>
              </w:rPr>
            </w:pPr>
            <w:r w:rsidRPr="008458B5">
              <w:rPr>
                <w:rFonts w:cs="Times New Roman"/>
                <w:color w:val="auto"/>
                <w:sz w:val="24"/>
                <w:szCs w:val="24"/>
              </w:rPr>
              <w:t>Participated in English Musical Drama Competition in Polytechnic.</w:t>
            </w:r>
          </w:p>
          <w:p w:rsidR="00752E7A" w:rsidRPr="008458B5" w:rsidRDefault="00752E7A" w:rsidP="009973EB">
            <w:pPr>
              <w:pStyle w:val="ResumeText"/>
              <w:numPr>
                <w:ilvl w:val="0"/>
                <w:numId w:val="3"/>
              </w:numPr>
              <w:rPr>
                <w:rFonts w:cs="Times New Roman"/>
                <w:color w:val="auto"/>
                <w:sz w:val="24"/>
                <w:szCs w:val="24"/>
              </w:rPr>
            </w:pPr>
            <w:r w:rsidRPr="008458B5">
              <w:rPr>
                <w:rFonts w:cs="Times New Roman"/>
                <w:color w:val="auto"/>
                <w:sz w:val="24"/>
                <w:szCs w:val="24"/>
              </w:rPr>
              <w:t>Participated in dance competition in polytechnic.</w:t>
            </w:r>
          </w:p>
          <w:p w:rsidR="00F91FAC" w:rsidRPr="008458B5" w:rsidRDefault="00752E7A" w:rsidP="008458B5">
            <w:pPr>
              <w:pStyle w:val="ResumeText"/>
              <w:numPr>
                <w:ilvl w:val="0"/>
                <w:numId w:val="3"/>
              </w:numPr>
              <w:rPr>
                <w:rFonts w:cs="Times New Roman"/>
                <w:color w:val="auto"/>
                <w:sz w:val="24"/>
                <w:szCs w:val="24"/>
              </w:rPr>
            </w:pPr>
            <w:r w:rsidRPr="008458B5">
              <w:rPr>
                <w:rFonts w:cs="Times New Roman"/>
                <w:color w:val="auto"/>
                <w:sz w:val="24"/>
                <w:szCs w:val="24"/>
              </w:rPr>
              <w:t xml:space="preserve">Crew in program X-Factor in polytechnic. </w:t>
            </w:r>
          </w:p>
          <w:p w:rsidR="00752E7A" w:rsidRPr="008458B5" w:rsidRDefault="00752E7A" w:rsidP="002D140D">
            <w:pPr>
              <w:pStyle w:val="ResumeText"/>
              <w:rPr>
                <w:rFonts w:cs="Times New Roman"/>
                <w:sz w:val="24"/>
                <w:szCs w:val="24"/>
              </w:rPr>
            </w:pPr>
          </w:p>
        </w:tc>
      </w:tr>
      <w:tr w:rsidR="00752E7A" w:rsidRPr="008458B5" w:rsidTr="00752E7A">
        <w:tc>
          <w:tcPr>
            <w:tcW w:w="1726" w:type="dxa"/>
          </w:tcPr>
          <w:p w:rsidR="00752E7A" w:rsidRPr="008458B5" w:rsidRDefault="008458B5" w:rsidP="008458B5">
            <w:pPr>
              <w:pStyle w:val="Heading1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EXPERIENCES</w:t>
            </w:r>
          </w:p>
        </w:tc>
        <w:tc>
          <w:tcPr>
            <w:tcW w:w="54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52E7A" w:rsidRPr="008458B5" w:rsidRDefault="00752E7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80" w:type="dxa"/>
          </w:tcPr>
          <w:sdt>
            <w:sdtPr>
              <w:rPr>
                <w:rFonts w:asciiTheme="minorHAnsi" w:eastAsiaTheme="minorEastAsia" w:hAnsiTheme="minorHAnsi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883713024"/>
            </w:sdtPr>
            <w:sdtEndPr>
              <w:rPr>
                <w:rFonts w:eastAsiaTheme="minorHAnsi" w:cstheme="minorBidi"/>
              </w:rPr>
            </w:sdtEndPr>
            <w:sdtContent>
              <w:sdt>
                <w:sdtPr>
                  <w:rPr>
                    <w:rFonts w:asciiTheme="minorHAnsi" w:eastAsiaTheme="minorEastAsia" w:hAnsiTheme="minorHAnsi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E53B4106FE234E3FAC6CF4F337C8BEAD"/>
                  </w:placeholder>
                </w:sdtPr>
                <w:sdtEndPr>
                  <w:rPr>
                    <w:rFonts w:eastAsiaTheme="minorHAnsi" w:cstheme="minorBidi"/>
                  </w:rPr>
                </w:sdtEndPr>
                <w:sdtContent>
                  <w:p w:rsidR="00D9253B" w:rsidRPr="008458B5" w:rsidRDefault="00D9253B" w:rsidP="00D9253B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rFonts w:asciiTheme="minorHAnsi" w:eastAsiaTheme="minorEastAsia" w:hAnsiTheme="minorHAnsi" w:cs="Times New Roman"/>
                        <w:b w:val="0"/>
                        <w:bCs w:val="0"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</w:pPr>
                    <w:r w:rsidRPr="008458B5">
                      <w:rPr>
                        <w:rFonts w:asciiTheme="minorHAnsi" w:eastAsiaTheme="minorEastAsia" w:hAnsiTheme="minorHAnsi" w:cs="Times New Roman"/>
                        <w:b w:val="0"/>
                        <w:bCs w:val="0"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  <w:t xml:space="preserve">Work at R&amp;R </w:t>
                    </w:r>
                    <w:proofErr w:type="spellStart"/>
                    <w:r w:rsidRPr="008458B5">
                      <w:rPr>
                        <w:rFonts w:asciiTheme="minorHAnsi" w:eastAsiaTheme="minorEastAsia" w:hAnsiTheme="minorHAnsi" w:cs="Times New Roman"/>
                        <w:b w:val="0"/>
                        <w:bCs w:val="0"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  <w:t>Rawang</w:t>
                    </w:r>
                    <w:proofErr w:type="spellEnd"/>
                    <w:r w:rsidRPr="008458B5">
                      <w:rPr>
                        <w:rFonts w:asciiTheme="minorHAnsi" w:eastAsiaTheme="minorEastAsia" w:hAnsiTheme="minorHAnsi" w:cs="Times New Roman"/>
                        <w:b w:val="0"/>
                        <w:bCs w:val="0"/>
                        <w:caps w:val="0"/>
                        <w:color w:val="auto"/>
                        <w:sz w:val="24"/>
                        <w:szCs w:val="24"/>
                        <w14:ligatures w14:val="none"/>
                      </w:rPr>
                      <w:t xml:space="preserve"> as a cashier for 3 years.</w:t>
                    </w:r>
                  </w:p>
                  <w:p w:rsidR="00D9253B" w:rsidRPr="008458B5" w:rsidRDefault="008458B5" w:rsidP="00D9253B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color w:val="auto"/>
                        <w:sz w:val="24"/>
                        <w:szCs w:val="24"/>
                      </w:rPr>
                      <w:t>W</w:t>
                    </w:r>
                    <w:r w:rsidR="00D9253B" w:rsidRPr="008458B5">
                      <w:rPr>
                        <w:color w:val="auto"/>
                        <w:sz w:val="24"/>
                        <w:szCs w:val="24"/>
                      </w:rPr>
                      <w:t>ork</w:t>
                    </w:r>
                    <w:r w:rsidRPr="008458B5">
                      <w:rPr>
                        <w:color w:val="auto"/>
                        <w:sz w:val="24"/>
                        <w:szCs w:val="24"/>
                      </w:rPr>
                      <w:t xml:space="preserve"> at Pizza Hut as a cashier.</w:t>
                    </w:r>
                  </w:p>
                  <w:p w:rsidR="008458B5" w:rsidRPr="008458B5" w:rsidRDefault="008458B5" w:rsidP="00D9253B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color w:val="auto"/>
                        <w:sz w:val="24"/>
                        <w:szCs w:val="24"/>
                      </w:rPr>
                      <w:t>W</w:t>
                    </w:r>
                    <w:r w:rsidRPr="008458B5">
                      <w:rPr>
                        <w:color w:val="auto"/>
                        <w:sz w:val="24"/>
                        <w:szCs w:val="24"/>
                      </w:rPr>
                      <w:t>ork at Aunty Anne’s as a cashier.</w:t>
                    </w:r>
                  </w:p>
                  <w:p w:rsidR="008458B5" w:rsidRPr="008458B5" w:rsidRDefault="008458B5" w:rsidP="008458B5">
                    <w:pPr>
                      <w:ind w:left="360"/>
                      <w:rPr>
                        <w:color w:val="auto"/>
                        <w:sz w:val="24"/>
                        <w:szCs w:val="24"/>
                      </w:rPr>
                    </w:pPr>
                  </w:p>
                  <w:p w:rsidR="00752E7A" w:rsidRPr="008458B5" w:rsidRDefault="005F5516" w:rsidP="00D9253B">
                    <w:pPr>
                      <w:rPr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951559" w:rsidRPr="00752E7A" w:rsidTr="00951559">
        <w:tc>
          <w:tcPr>
            <w:tcW w:w="1726" w:type="dxa"/>
          </w:tcPr>
          <w:p w:rsidR="00951559" w:rsidRPr="00752E7A" w:rsidRDefault="00951559" w:rsidP="008561B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752E7A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542" w:type="dxa"/>
          </w:tcPr>
          <w:p w:rsidR="00951559" w:rsidRPr="00752E7A" w:rsidRDefault="00951559" w:rsidP="00856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951559" w:rsidRPr="00752E7A" w:rsidRDefault="00951559" w:rsidP="00856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482978374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99972914"/>
                </w:sdtPr>
                <w:sdtEndPr/>
                <w:sdtContent>
                  <w:p w:rsidR="00951559" w:rsidRPr="00752E7A" w:rsidRDefault="00951559" w:rsidP="008561B5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2E7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mr. mazrul hisyam bin ab malik</w:t>
                    </w:r>
                  </w:p>
                  <w:p w:rsidR="00951559" w:rsidRPr="00752E7A" w:rsidRDefault="00951559" w:rsidP="008561B5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2E7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Academic Advisor in </w:t>
                    </w:r>
                    <w:proofErr w:type="spellStart"/>
                    <w:r w:rsidRPr="00752E7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Politeknik</w:t>
                    </w:r>
                    <w:proofErr w:type="spellEnd"/>
                    <w:r w:rsidRPr="00752E7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Sultan </w:t>
                    </w:r>
                    <w:proofErr w:type="spellStart"/>
                    <w:r w:rsidRPr="00752E7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Salahuddin</w:t>
                    </w:r>
                    <w:proofErr w:type="spellEnd"/>
                    <w:r w:rsidRPr="00752E7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Abdul Aziz Shah</w:t>
                    </w:r>
                  </w:p>
                  <w:p w:rsidR="00951559" w:rsidRPr="00752E7A" w:rsidRDefault="00951559" w:rsidP="008561B5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52E7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019-607 6700</w:t>
                    </w:r>
                  </w:p>
                </w:sdtContent>
              </w:sdt>
            </w:sdtContent>
          </w:sdt>
        </w:tc>
      </w:tr>
    </w:tbl>
    <w:p w:rsidR="003C4795" w:rsidRPr="00D9253B" w:rsidRDefault="003C4795">
      <w:pPr>
        <w:rPr>
          <w:sz w:val="24"/>
          <w:szCs w:val="24"/>
        </w:rPr>
      </w:pPr>
    </w:p>
    <w:sectPr w:rsidR="003C4795" w:rsidRPr="00D9253B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516" w:rsidRDefault="005F5516">
      <w:pPr>
        <w:spacing w:before="0" w:after="0" w:line="240" w:lineRule="auto"/>
      </w:pPr>
      <w:r>
        <w:separator/>
      </w:r>
    </w:p>
  </w:endnote>
  <w:endnote w:type="continuationSeparator" w:id="0">
    <w:p w:rsidR="005F5516" w:rsidRDefault="005F55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795" w:rsidRDefault="002E182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252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516" w:rsidRDefault="005F5516">
      <w:pPr>
        <w:spacing w:before="0" w:after="0" w:line="240" w:lineRule="auto"/>
      </w:pPr>
      <w:r>
        <w:separator/>
      </w:r>
    </w:p>
  </w:footnote>
  <w:footnote w:type="continuationSeparator" w:id="0">
    <w:p w:rsidR="005F5516" w:rsidRDefault="005F55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AAA8B2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AA6736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C4624AD"/>
    <w:multiLevelType w:val="hybridMultilevel"/>
    <w:tmpl w:val="247C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4DEC"/>
    <w:multiLevelType w:val="hybridMultilevel"/>
    <w:tmpl w:val="5BE4A7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A63C4"/>
    <w:multiLevelType w:val="hybridMultilevel"/>
    <w:tmpl w:val="3E3E2B9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0D"/>
    <w:rsid w:val="002D140D"/>
    <w:rsid w:val="002E182E"/>
    <w:rsid w:val="003B6A23"/>
    <w:rsid w:val="003C4795"/>
    <w:rsid w:val="005F5516"/>
    <w:rsid w:val="00625293"/>
    <w:rsid w:val="00752E7A"/>
    <w:rsid w:val="008458B5"/>
    <w:rsid w:val="00951559"/>
    <w:rsid w:val="009973EB"/>
    <w:rsid w:val="00A3245E"/>
    <w:rsid w:val="00C70EAF"/>
    <w:rsid w:val="00D9253B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CCD49-2873-4FDF-9A07-BC10E796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AddressText">
    <w:name w:val="Address Text"/>
    <w:basedOn w:val="NoSpacing"/>
    <w:uiPriority w:val="2"/>
    <w:qFormat/>
    <w:rsid w:val="002D140D"/>
    <w:pPr>
      <w:spacing w:before="200" w:line="276" w:lineRule="auto"/>
      <w:contextualSpacing/>
      <w:jc w:val="right"/>
    </w:pPr>
    <w:rPr>
      <w:rFonts w:asciiTheme="majorHAnsi" w:hAnsiTheme="majorHAnsi" w:cs="Times New Roman"/>
      <w:color w:val="CC8E60" w:themeColor="accent2"/>
      <w:kern w:val="0"/>
      <w:sz w:val="18"/>
      <w:lang w:bidi="he-IL"/>
    </w:rPr>
  </w:style>
  <w:style w:type="paragraph" w:styleId="NoSpacing">
    <w:name w:val="No Spacing"/>
    <w:uiPriority w:val="9"/>
    <w:semiHidden/>
    <w:unhideWhenUsed/>
    <w:qFormat/>
    <w:rsid w:val="002D140D"/>
    <w:pPr>
      <w:spacing w:before="0" w:after="0" w:line="240" w:lineRule="auto"/>
    </w:pPr>
    <w:rPr>
      <w:kern w:val="20"/>
    </w:rPr>
  </w:style>
  <w:style w:type="paragraph" w:customStyle="1" w:styleId="SubsectionText">
    <w:name w:val="Subsection Text"/>
    <w:basedOn w:val="Normal"/>
    <w:uiPriority w:val="5"/>
    <w:qFormat/>
    <w:rsid w:val="002D140D"/>
    <w:pPr>
      <w:spacing w:before="0" w:after="320" w:line="276" w:lineRule="auto"/>
      <w:contextualSpacing/>
    </w:pPr>
    <w:rPr>
      <w:rFonts w:cs="Times New Roman"/>
      <w:color w:val="000000" w:themeColor="text1"/>
      <w:kern w:val="0"/>
    </w:rPr>
  </w:style>
  <w:style w:type="paragraph" w:styleId="ListBullet">
    <w:name w:val="List Bullet"/>
    <w:basedOn w:val="Normal"/>
    <w:uiPriority w:val="36"/>
    <w:unhideWhenUsed/>
    <w:qFormat/>
    <w:rsid w:val="002D140D"/>
    <w:pPr>
      <w:numPr>
        <w:numId w:val="1"/>
      </w:numPr>
      <w:spacing w:before="0" w:after="120" w:line="276" w:lineRule="auto"/>
      <w:contextualSpacing/>
    </w:pPr>
    <w:rPr>
      <w:rFonts w:cs="Times New Roman"/>
      <w:color w:val="000000" w:themeColor="text1"/>
      <w:kern w:val="0"/>
    </w:rPr>
  </w:style>
  <w:style w:type="paragraph" w:customStyle="1" w:styleId="Subsection">
    <w:name w:val="Subsection"/>
    <w:basedOn w:val="Normal"/>
    <w:link w:val="SubsectionChar"/>
    <w:uiPriority w:val="3"/>
    <w:qFormat/>
    <w:rsid w:val="002D140D"/>
    <w:pPr>
      <w:spacing w:after="80" w:line="240" w:lineRule="auto"/>
    </w:pPr>
    <w:rPr>
      <w:rFonts w:asciiTheme="majorHAnsi" w:hAnsiTheme="majorHAnsi" w:cs="Times New Roman"/>
      <w:b/>
      <w:color w:val="7E97AD" w:themeColor="accent1"/>
      <w:kern w:val="0"/>
      <w:sz w:val="18"/>
    </w:rPr>
  </w:style>
  <w:style w:type="character" w:customStyle="1" w:styleId="SubsectionChar">
    <w:name w:val="Subsection Char"/>
    <w:basedOn w:val="DefaultParagraphFont"/>
    <w:link w:val="Subsection"/>
    <w:uiPriority w:val="3"/>
    <w:rsid w:val="002D140D"/>
    <w:rPr>
      <w:rFonts w:asciiTheme="majorHAnsi" w:hAnsiTheme="majorHAnsi" w:cs="Times New Roman"/>
      <w:b/>
      <w:color w:val="7E97AD" w:themeColor="accen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A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23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D9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F32E5C74904E18929A30D3C962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0F41D-C336-4DD3-8502-A0C63B4E996D}"/>
      </w:docPartPr>
      <w:docPartBody>
        <w:p w:rsidR="00F959F9" w:rsidRDefault="00BC7C79">
          <w:pPr>
            <w:pStyle w:val="D4F32E5C74904E18929A30D3C96273CA"/>
          </w:pPr>
          <w:r>
            <w:t>[Your Name]</w:t>
          </w:r>
        </w:p>
      </w:docPartBody>
    </w:docPart>
    <w:docPart>
      <w:docPartPr>
        <w:name w:val="E53B4106FE234E3FAC6CF4F337C8B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09DE6-A280-47D1-84F3-37FBDB907DA0}"/>
      </w:docPartPr>
      <w:docPartBody>
        <w:p w:rsidR="00F959F9" w:rsidRDefault="00426F92" w:rsidP="00426F92">
          <w:pPr>
            <w:pStyle w:val="E53B4106FE234E3FAC6CF4F337C8BEA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92"/>
    <w:rsid w:val="00426F92"/>
    <w:rsid w:val="007916DE"/>
    <w:rsid w:val="008218AF"/>
    <w:rsid w:val="00BC7C79"/>
    <w:rsid w:val="00F9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E14B2FA1FB44B6B737D85D1B7EDCE3">
    <w:name w:val="95E14B2FA1FB44B6B737D85D1B7EDCE3"/>
  </w:style>
  <w:style w:type="paragraph" w:customStyle="1" w:styleId="E8F2093172A945E7B8076C0563E48887">
    <w:name w:val="E8F2093172A945E7B8076C0563E48887"/>
  </w:style>
  <w:style w:type="paragraph" w:customStyle="1" w:styleId="3ABDAEA9BFC64FBAB0D1EE87C058D06E">
    <w:name w:val="3ABDAEA9BFC64FBAB0D1EE87C058D06E"/>
  </w:style>
  <w:style w:type="paragraph" w:customStyle="1" w:styleId="CBEB89401B0E4AD59B4F199398ED5394">
    <w:name w:val="CBEB89401B0E4AD59B4F199398ED5394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B9A574C99E642D3BE60886264D46BEB">
    <w:name w:val="1B9A574C99E642D3BE60886264D46BEB"/>
  </w:style>
  <w:style w:type="paragraph" w:customStyle="1" w:styleId="D4F32E5C74904E18929A30D3C96273CA">
    <w:name w:val="D4F32E5C74904E18929A30D3C96273CA"/>
  </w:style>
  <w:style w:type="paragraph" w:customStyle="1" w:styleId="708305B2508A4C4ABCBE61EE5A6091F3">
    <w:name w:val="708305B2508A4C4ABCBE61EE5A6091F3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0E4147F6155E409B8A1014CFBF6BDC09">
    <w:name w:val="0E4147F6155E409B8A1014CFBF6BDC09"/>
  </w:style>
  <w:style w:type="character" w:styleId="PlaceholderText">
    <w:name w:val="Placeholder Text"/>
    <w:basedOn w:val="DefaultParagraphFont"/>
    <w:uiPriority w:val="99"/>
    <w:semiHidden/>
    <w:rsid w:val="00F959F9"/>
    <w:rPr>
      <w:color w:val="808080"/>
    </w:rPr>
  </w:style>
  <w:style w:type="paragraph" w:customStyle="1" w:styleId="712C59396B08409F992E75DBCC58F2BB">
    <w:name w:val="712C59396B08409F992E75DBCC58F2BB"/>
  </w:style>
  <w:style w:type="paragraph" w:customStyle="1" w:styleId="A7E2DEAFD3CA4B5DA143A320838B86DB">
    <w:name w:val="A7E2DEAFD3CA4B5DA143A320838B86DB"/>
  </w:style>
  <w:style w:type="paragraph" w:customStyle="1" w:styleId="8468846EA4B64FEA80754BF16C731FAF">
    <w:name w:val="8468846EA4B64FEA80754BF16C731FAF"/>
  </w:style>
  <w:style w:type="paragraph" w:customStyle="1" w:styleId="6BB927E95B984D75A9C6E490CF407196">
    <w:name w:val="6BB927E95B984D75A9C6E490CF407196"/>
  </w:style>
  <w:style w:type="paragraph" w:customStyle="1" w:styleId="B120AA633F894FF99DD50D7444013110">
    <w:name w:val="B120AA633F894FF99DD50D7444013110"/>
  </w:style>
  <w:style w:type="paragraph" w:customStyle="1" w:styleId="FB020658CE3848F597B86453ED1C0152">
    <w:name w:val="FB020658CE3848F597B86453ED1C0152"/>
  </w:style>
  <w:style w:type="paragraph" w:customStyle="1" w:styleId="D5AA7765A432480A9A77F12CB7C5F0B3">
    <w:name w:val="D5AA7765A432480A9A77F12CB7C5F0B3"/>
  </w:style>
  <w:style w:type="paragraph" w:customStyle="1" w:styleId="9A79811B9A284737AF3F6062C74EA0BF">
    <w:name w:val="9A79811B9A284737AF3F6062C74EA0BF"/>
  </w:style>
  <w:style w:type="paragraph" w:customStyle="1" w:styleId="491BD6BDEAA04603B9DD665B3D9621B8">
    <w:name w:val="491BD6BDEAA04603B9DD665B3D9621B8"/>
  </w:style>
  <w:style w:type="paragraph" w:customStyle="1" w:styleId="CE941529ED424147A03C2358DCF8B4F6">
    <w:name w:val="CE941529ED424147A03C2358DCF8B4F6"/>
  </w:style>
  <w:style w:type="paragraph" w:customStyle="1" w:styleId="30B4965C08984470A3D087E44563FBB4">
    <w:name w:val="30B4965C08984470A3D087E44563FBB4"/>
  </w:style>
  <w:style w:type="paragraph" w:customStyle="1" w:styleId="B4FACA320C9D4BFABE9E71E42B968A60">
    <w:name w:val="B4FACA320C9D4BFABE9E71E42B968A60"/>
    <w:rsid w:val="00426F92"/>
  </w:style>
  <w:style w:type="paragraph" w:customStyle="1" w:styleId="BEB12D6671414BCA852342F2A24CB411">
    <w:name w:val="BEB12D6671414BCA852342F2A24CB411"/>
    <w:rsid w:val="00426F92"/>
  </w:style>
  <w:style w:type="paragraph" w:customStyle="1" w:styleId="E53B4106FE234E3FAC6CF4F337C8BEAD">
    <w:name w:val="E53B4106FE234E3FAC6CF4F337C8BEAD"/>
    <w:rsid w:val="00426F92"/>
  </w:style>
  <w:style w:type="paragraph" w:customStyle="1" w:styleId="41089519EA4D43BCA49D565314011CDE">
    <w:name w:val="41089519EA4D43BCA49D565314011CDE"/>
    <w:rsid w:val="00426F92"/>
  </w:style>
  <w:style w:type="paragraph" w:customStyle="1" w:styleId="C2FFEE90FE6F4BDC8FEA73D6170B1040">
    <w:name w:val="C2FFEE90FE6F4BDC8FEA73D6170B1040"/>
    <w:rsid w:val="00426F92"/>
  </w:style>
  <w:style w:type="paragraph" w:customStyle="1" w:styleId="3A6E78A52B234D02AF37964388675AD9">
    <w:name w:val="3A6E78A52B234D02AF37964388675AD9"/>
    <w:rsid w:val="00426F92"/>
  </w:style>
  <w:style w:type="paragraph" w:customStyle="1" w:styleId="E904F9A9097F4BA78BDA7100ECDBC627">
    <w:name w:val="E904F9A9097F4BA78BDA7100ECDBC627"/>
    <w:rsid w:val="00426F92"/>
  </w:style>
  <w:style w:type="paragraph" w:customStyle="1" w:styleId="2C86110FEBCC4081B00EB49C7737D95F">
    <w:name w:val="2C86110FEBCC4081B00EB49C7737D95F"/>
    <w:rsid w:val="00F959F9"/>
    <w:pPr>
      <w:spacing w:after="200" w:line="276" w:lineRule="auto"/>
    </w:pPr>
    <w:rPr>
      <w:lang w:val="en-US" w:eastAsia="en-US"/>
    </w:rPr>
  </w:style>
  <w:style w:type="paragraph" w:customStyle="1" w:styleId="BEAB2E085E7B4219B1929D91A7DA8027">
    <w:name w:val="BEAB2E085E7B4219B1929D91A7DA8027"/>
    <w:rsid w:val="00F959F9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RASHIDAH BT MOHD RAMLI</dc:creator>
  <cp:keywords/>
  <cp:lastModifiedBy>STUDENT</cp:lastModifiedBy>
  <cp:revision>2</cp:revision>
  <dcterms:created xsi:type="dcterms:W3CDTF">2017-02-14T04:37:00Z</dcterms:created>
  <dcterms:modified xsi:type="dcterms:W3CDTF">2017-02-14T04:37:00Z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